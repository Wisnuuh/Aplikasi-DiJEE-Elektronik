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:rsidRPr="00EE518D" w14:paraId="7797FA6D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1A3ED5AC" w14:textId="7D352EB4" w:rsidR="00B0688D" w:rsidRPr="00EE518D" w:rsidRDefault="00B0688D" w:rsidP="007057F4">
            <w:pPr>
              <w:rPr>
                <w:rFonts w:ascii="Times New Roman" w:hAnsi="Times New Roman" w:cs="Times New Roman"/>
              </w:rPr>
            </w:pPr>
            <w:r w:rsidRPr="00EE518D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inline distT="0" distB="0" distL="0" distR="0" wp14:anchorId="03A874ED" wp14:editId="2028193D">
                      <wp:extent cx="4560570" cy="1339403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60570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0BFA27" w14:textId="1F9E5300" w:rsidR="009875C8" w:rsidRDefault="00765D7F" w:rsidP="002E0194">
                                  <w:pPr>
                                    <w:pStyle w:val="Title"/>
                                  </w:pPr>
                                  <w:r>
                                    <w:t>FINAL PROJECT</w:t>
                                  </w:r>
                                </w:p>
                                <w:p w14:paraId="73888C06" w14:textId="77777777" w:rsidR="00B0688D" w:rsidRPr="002E0194" w:rsidRDefault="00B0688D" w:rsidP="002E0194">
                                  <w:pPr>
                                    <w:pStyle w:val="Title"/>
                                  </w:pPr>
                                  <w:r w:rsidRPr="002E0194">
                                    <w:t>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3A87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359.1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" filled="f" stroked="f" strokeweight=".5pt">
                      <v:textbox>
                        <w:txbxContent>
                          <w:p w14:paraId="710BFA27" w14:textId="1F9E5300" w:rsidR="009875C8" w:rsidRDefault="00765D7F" w:rsidP="002E0194">
                            <w:pPr>
                              <w:pStyle w:val="Title"/>
                            </w:pPr>
                            <w:r>
                              <w:t>FINAL PROJECT</w:t>
                            </w:r>
                          </w:p>
                          <w:p w14:paraId="73888C06" w14:textId="77777777" w:rsidR="00B0688D" w:rsidRPr="002E0194" w:rsidRDefault="00B0688D" w:rsidP="002E0194">
                            <w:pPr>
                              <w:pStyle w:val="Title"/>
                            </w:pPr>
                            <w:r w:rsidRPr="002E0194">
                              <w:t>REPORT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72"/>
      </w:tblGrid>
      <w:tr w:rsidR="00B0688D" w:rsidRPr="00EE518D" w14:paraId="6FC6D040" w14:textId="77777777" w:rsidTr="00B0688D">
        <w:trPr>
          <w:trHeight w:val="2043"/>
        </w:trPr>
        <w:tc>
          <w:tcPr>
            <w:tcW w:w="4572" w:type="dxa"/>
          </w:tcPr>
          <w:p w14:paraId="1C6F2ABA" w14:textId="77777777" w:rsidR="00B0688D" w:rsidRPr="00EE518D" w:rsidRDefault="00B0688D" w:rsidP="007057F4">
            <w:pPr>
              <w:rPr>
                <w:rFonts w:ascii="Times New Roman" w:hAnsi="Times New Roman" w:cs="Times New Roman"/>
              </w:rPr>
            </w:pPr>
            <w:r w:rsidRPr="00EE518D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inline distT="0" distB="0" distL="0" distR="0" wp14:anchorId="6E5B9531" wp14:editId="4A775E54">
                      <wp:extent cx="2842054" cy="469557"/>
                      <wp:effectExtent l="0" t="0" r="0" b="698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42054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6BAE8F" w14:textId="6FA82747" w:rsidR="00B0688D" w:rsidRPr="002178B9" w:rsidRDefault="00765D7F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  <w:t>Kelompok</w:t>
                                  </w:r>
                                  <w:proofErr w:type="spellEnd"/>
                                  <w:r w:rsidR="0097176A"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  <w:t xml:space="preserve"> 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E5B9531" id="Text Box 6" o:spid="_x0000_s1027" type="#_x0000_t202" style="width:223.8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" filled="f" stroked="f" strokeweight=".5pt">
                      <v:textbox>
                        <w:txbxContent>
                          <w:p w14:paraId="746BAE8F" w14:textId="6FA82747" w:rsidR="00B0688D" w:rsidRPr="002178B9" w:rsidRDefault="00765D7F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  <w:t>Kelompok</w:t>
                            </w:r>
                            <w:proofErr w:type="spellEnd"/>
                            <w:r w:rsidR="0097176A"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  <w:t xml:space="preserve"> 4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EE518D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inline distT="0" distB="0" distL="0" distR="0" wp14:anchorId="606A9B26" wp14:editId="74CEEA73">
                      <wp:extent cx="2903220" cy="605155"/>
                      <wp:effectExtent l="0" t="0" r="0" b="4445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03220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5D5888" w14:textId="77777777" w:rsidR="00B0688D" w:rsidRPr="00B0688D" w:rsidRDefault="00B0688D" w:rsidP="007057F4">
                                  <w:r w:rsidRPr="007057F4">
                                    <w:t>Website: [Website Here</w:t>
                                  </w:r>
                                  <w:r w:rsidRPr="00B0688D">
                                    <w:t>]</w:t>
                                  </w:r>
                                </w:p>
                                <w:p w14:paraId="721A0DEE" w14:textId="77777777" w:rsidR="00B0688D" w:rsidRPr="00B0688D" w:rsidRDefault="00B0688D" w:rsidP="007057F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6A9B26" id="Text Box 7" o:spid="_x0000_s1028" type="#_x0000_t202" style="width:228.6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" filled="f" stroked="f" strokeweight=".5pt">
                      <v:textbox>
                        <w:txbxContent>
                          <w:p w14:paraId="225D5888" w14:textId="77777777" w:rsidR="00B0688D" w:rsidRPr="00B0688D" w:rsidRDefault="00B0688D" w:rsidP="007057F4">
                            <w:r w:rsidRPr="007057F4">
                              <w:t>Website: [Website Here</w:t>
                            </w:r>
                            <w:r w:rsidRPr="00B0688D">
                              <w:t>]</w:t>
                            </w:r>
                          </w:p>
                          <w:p w14:paraId="721A0DEE" w14:textId="77777777" w:rsidR="00B0688D" w:rsidRPr="00B0688D" w:rsidRDefault="00B0688D" w:rsidP="007057F4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12413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B0688D" w:rsidRPr="00EE518D" w14:paraId="3156779A" w14:textId="77777777" w:rsidTr="007057F4">
        <w:trPr>
          <w:trHeight w:val="1080"/>
        </w:trPr>
        <w:tc>
          <w:tcPr>
            <w:tcW w:w="5449" w:type="dxa"/>
            <w:vAlign w:val="center"/>
          </w:tcPr>
          <w:p w14:paraId="3930074F" w14:textId="382652CD" w:rsidR="00B0688D" w:rsidRPr="00EE518D" w:rsidRDefault="00B0688D" w:rsidP="007057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01" w:type="dxa"/>
            <w:vAlign w:val="center"/>
          </w:tcPr>
          <w:p w14:paraId="02953672" w14:textId="09542484" w:rsidR="00B0688D" w:rsidRPr="00EE518D" w:rsidRDefault="00765D7F" w:rsidP="007057F4">
            <w:pPr>
              <w:jc w:val="right"/>
              <w:rPr>
                <w:rFonts w:ascii="Times New Roman" w:hAnsi="Times New Roman" w:cs="Times New Roman"/>
              </w:rPr>
            </w:pPr>
            <w:r w:rsidRPr="00EE518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09853C" wp14:editId="0A43BC1A">
                  <wp:extent cx="1736158" cy="394277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122" cy="399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370DA9" w14:textId="77777777" w:rsidR="008A3C95" w:rsidRPr="00EE518D" w:rsidRDefault="008A3C95" w:rsidP="007057F4">
      <w:pPr>
        <w:rPr>
          <w:rFonts w:ascii="Times New Roman" w:hAnsi="Times New Roman" w:cs="Times New Roman"/>
        </w:rPr>
      </w:pPr>
    </w:p>
    <w:p w14:paraId="2413FE83" w14:textId="7C4DA300" w:rsidR="008A3C95" w:rsidRPr="00EE518D" w:rsidRDefault="007B3481" w:rsidP="007057F4">
      <w:pPr>
        <w:rPr>
          <w:rFonts w:ascii="Times New Roman" w:hAnsi="Times New Roman" w:cs="Times New Roman"/>
        </w:rPr>
      </w:pPr>
      <w:r w:rsidRPr="00EE518D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1" locked="0" layoutInCell="1" hidden="0" allowOverlap="1" wp14:anchorId="250A2ABD" wp14:editId="02ED003C">
            <wp:simplePos x="0" y="0"/>
            <wp:positionH relativeFrom="column">
              <wp:posOffset>-13335</wp:posOffset>
            </wp:positionH>
            <wp:positionV relativeFrom="paragraph">
              <wp:posOffset>2889885</wp:posOffset>
            </wp:positionV>
            <wp:extent cx="7087870" cy="3455670"/>
            <wp:effectExtent l="0" t="0" r="0" b="0"/>
            <wp:wrapNone/>
            <wp:docPr id="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10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7870" cy="3455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194" w:rsidRPr="00EE518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1A29183A" wp14:editId="3593229E">
            <wp:simplePos x="0" y="0"/>
            <wp:positionH relativeFrom="column">
              <wp:posOffset>-12065</wp:posOffset>
            </wp:positionH>
            <wp:positionV relativeFrom="paragraph">
              <wp:posOffset>3031087</wp:posOffset>
            </wp:positionV>
            <wp:extent cx="2330450" cy="3310890"/>
            <wp:effectExtent l="0" t="0" r="0" b="3810"/>
            <wp:wrapNone/>
            <wp:docPr id="4" name="Graphic 4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 w:rsidRPr="00EE518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72E38AC1" wp14:editId="7B1916B0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c 2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 w:rsidRPr="00EE518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5B0A3DFB" wp14:editId="32F8A831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c 1" descr="colored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 w:rsidRPr="00EE518D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EastAsia" w:hAnsi="Times New Roman" w:cs="Times New Roman"/>
          <w:bCs w:val="0"/>
          <w:caps w:val="0"/>
          <w:sz w:val="28"/>
          <w:szCs w:val="22"/>
        </w:rPr>
        <w:id w:val="-6014085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E86A7C" w14:textId="5F61A9B5" w:rsidR="00D86F63" w:rsidRPr="00EE518D" w:rsidRDefault="00DB0917" w:rsidP="00D86F63">
          <w:pPr>
            <w:pStyle w:val="TOCHeading"/>
            <w:framePr w:wrap="around" w:y="2593"/>
            <w:rPr>
              <w:rStyle w:val="Head1Char"/>
              <w:rFonts w:ascii="Times New Roman" w:hAnsi="Times New Roman" w:cs="Times New Roman"/>
            </w:rPr>
          </w:pPr>
          <w:r w:rsidRPr="00EE518D">
            <w:rPr>
              <w:rStyle w:val="Head1Char"/>
              <w:rFonts w:ascii="Times New Roman" w:hAnsi="Times New Roman" w:cs="Times New Roman"/>
            </w:rPr>
            <w:t>Daftar isi</w:t>
          </w:r>
        </w:p>
        <w:p w14:paraId="38CF29FC" w14:textId="30296452" w:rsidR="00DB0917" w:rsidRPr="00EE518D" w:rsidRDefault="00D86F63" w:rsidP="00DB0917">
          <w:pPr>
            <w:pStyle w:val="TOC1"/>
            <w:tabs>
              <w:tab w:val="clear" w:pos="5040"/>
              <w:tab w:val="right" w:leader="dot" w:pos="9498"/>
            </w:tabs>
            <w:spacing w:line="360" w:lineRule="auto"/>
            <w:rPr>
              <w:rFonts w:ascii="Times New Roman" w:hAnsi="Times New Roman" w:cs="Times New Roman"/>
              <w:b w:val="0"/>
              <w:noProof/>
              <w:color w:val="auto"/>
              <w:kern w:val="2"/>
              <w:sz w:val="22"/>
              <w:lang w:val="en-ID" w:eastAsia="en-ID"/>
              <w14:ligatures w14:val="standardContextual"/>
            </w:rPr>
          </w:pPr>
          <w:r w:rsidRPr="00EE518D">
            <w:rPr>
              <w:rFonts w:ascii="Times New Roman" w:hAnsi="Times New Roman" w:cs="Times New Roman"/>
            </w:rPr>
            <w:fldChar w:fldCharType="begin"/>
          </w:r>
          <w:r w:rsidRPr="00EE518D">
            <w:rPr>
              <w:rFonts w:ascii="Times New Roman" w:hAnsi="Times New Roman" w:cs="Times New Roman"/>
            </w:rPr>
            <w:instrText xml:space="preserve"> TOC \h \z \t "Head1;1" </w:instrText>
          </w:r>
          <w:r w:rsidRPr="00EE518D">
            <w:rPr>
              <w:rFonts w:ascii="Times New Roman" w:hAnsi="Times New Roman" w:cs="Times New Roman"/>
            </w:rPr>
            <w:fldChar w:fldCharType="separate"/>
          </w:r>
          <w:hyperlink w:anchor="_Toc148531631" w:history="1">
            <w:r w:rsidR="00DB0917" w:rsidRPr="00EE518D">
              <w:rPr>
                <w:rStyle w:val="Hyperlink"/>
                <w:rFonts w:ascii="Times New Roman" w:hAnsi="Times New Roman" w:cs="Times New Roman"/>
                <w:noProof/>
              </w:rPr>
              <w:t>Executive Summary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instrText xml:space="preserve"> PAGEREF _Toc148531631 \h </w:instrTex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8A84B5" w14:textId="6C35F0F5" w:rsidR="00DB0917" w:rsidRPr="00EE518D" w:rsidRDefault="00000000" w:rsidP="00DB0917">
          <w:pPr>
            <w:pStyle w:val="TOC1"/>
            <w:tabs>
              <w:tab w:val="clear" w:pos="5040"/>
              <w:tab w:val="right" w:leader="dot" w:pos="9498"/>
            </w:tabs>
            <w:spacing w:line="360" w:lineRule="auto"/>
            <w:rPr>
              <w:rFonts w:ascii="Times New Roman" w:hAnsi="Times New Roman" w:cs="Times New Roman"/>
              <w:b w:val="0"/>
              <w:noProof/>
              <w:color w:val="auto"/>
              <w:kern w:val="2"/>
              <w:sz w:val="22"/>
              <w:lang w:val="en-ID" w:eastAsia="en-ID"/>
              <w14:ligatures w14:val="standardContextual"/>
            </w:rPr>
          </w:pPr>
          <w:hyperlink w:anchor="_Toc148531632" w:history="1">
            <w:r w:rsidR="00DB0917" w:rsidRPr="00EE518D">
              <w:rPr>
                <w:rStyle w:val="Hyperlink"/>
                <w:rFonts w:ascii="Times New Roman" w:hAnsi="Times New Roman" w:cs="Times New Roman"/>
                <w:noProof/>
              </w:rPr>
              <w:t>Tim dan Jobdesk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instrText xml:space="preserve"> PAGEREF _Toc148531632 \h </w:instrTex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11FDA1" w14:textId="307C71F3" w:rsidR="00DB0917" w:rsidRPr="00EE518D" w:rsidRDefault="00000000" w:rsidP="00DB0917">
          <w:pPr>
            <w:pStyle w:val="TOC1"/>
            <w:tabs>
              <w:tab w:val="clear" w:pos="5040"/>
              <w:tab w:val="right" w:leader="dot" w:pos="9498"/>
            </w:tabs>
            <w:spacing w:line="360" w:lineRule="auto"/>
            <w:rPr>
              <w:rFonts w:ascii="Times New Roman" w:hAnsi="Times New Roman" w:cs="Times New Roman"/>
              <w:b w:val="0"/>
              <w:noProof/>
              <w:color w:val="auto"/>
              <w:kern w:val="2"/>
              <w:sz w:val="22"/>
              <w:lang w:val="en-ID" w:eastAsia="en-ID"/>
              <w14:ligatures w14:val="standardContextual"/>
            </w:rPr>
          </w:pPr>
          <w:hyperlink w:anchor="_Toc148531633" w:history="1">
            <w:r w:rsidR="00DB0917" w:rsidRPr="00EE518D">
              <w:rPr>
                <w:rStyle w:val="Hyperlink"/>
                <w:rFonts w:ascii="Times New Roman" w:hAnsi="Times New Roman" w:cs="Times New Roman"/>
                <w:noProof/>
              </w:rPr>
              <w:t>User &amp; Fitur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instrText xml:space="preserve"> PAGEREF _Toc148531633 \h </w:instrTex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3BD64B" w14:textId="2800AF27" w:rsidR="00DB0917" w:rsidRPr="00EE518D" w:rsidRDefault="00000000" w:rsidP="00DB0917">
          <w:pPr>
            <w:pStyle w:val="TOC1"/>
            <w:tabs>
              <w:tab w:val="clear" w:pos="5040"/>
              <w:tab w:val="right" w:leader="dot" w:pos="9498"/>
            </w:tabs>
            <w:spacing w:line="360" w:lineRule="auto"/>
            <w:rPr>
              <w:rFonts w:ascii="Times New Roman" w:hAnsi="Times New Roman" w:cs="Times New Roman"/>
              <w:b w:val="0"/>
              <w:noProof/>
              <w:color w:val="auto"/>
              <w:kern w:val="2"/>
              <w:sz w:val="22"/>
              <w:lang w:val="en-ID" w:eastAsia="en-ID"/>
              <w14:ligatures w14:val="standardContextual"/>
            </w:rPr>
          </w:pPr>
          <w:hyperlink w:anchor="_Toc148531634" w:history="1">
            <w:r w:rsidR="00DB0917" w:rsidRPr="00EE518D">
              <w:rPr>
                <w:rStyle w:val="Hyperlink"/>
                <w:rFonts w:ascii="Times New Roman" w:hAnsi="Times New Roman" w:cs="Times New Roman"/>
                <w:noProof/>
              </w:rPr>
              <w:t>Desain Database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instrText xml:space="preserve"> PAGEREF _Toc148531634 \h </w:instrTex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98B5B2" w14:textId="1D88EB0F" w:rsidR="00DB0917" w:rsidRPr="00EE518D" w:rsidRDefault="00000000" w:rsidP="00DB0917">
          <w:pPr>
            <w:pStyle w:val="TOC1"/>
            <w:tabs>
              <w:tab w:val="clear" w:pos="5040"/>
              <w:tab w:val="right" w:leader="dot" w:pos="9498"/>
            </w:tabs>
            <w:spacing w:line="360" w:lineRule="auto"/>
            <w:rPr>
              <w:rFonts w:ascii="Times New Roman" w:hAnsi="Times New Roman" w:cs="Times New Roman"/>
              <w:b w:val="0"/>
              <w:noProof/>
              <w:color w:val="auto"/>
              <w:kern w:val="2"/>
              <w:sz w:val="22"/>
              <w:lang w:val="en-ID" w:eastAsia="en-ID"/>
              <w14:ligatures w14:val="standardContextual"/>
            </w:rPr>
          </w:pPr>
          <w:hyperlink w:anchor="_Toc148531635" w:history="1">
            <w:r w:rsidR="00DB0917" w:rsidRPr="00EE518D">
              <w:rPr>
                <w:rStyle w:val="Hyperlink"/>
                <w:rFonts w:ascii="Times New Roman" w:hAnsi="Times New Roman" w:cs="Times New Roman"/>
                <w:noProof/>
              </w:rPr>
              <w:t>Kebutuhan Peralatan/Perangkat dan Bahan/Komponen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instrText xml:space="preserve"> PAGEREF _Toc148531635 \h </w:instrTex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7F14DA" w14:textId="3F97680A" w:rsidR="00DB0917" w:rsidRPr="00EE518D" w:rsidRDefault="00000000" w:rsidP="00DB0917">
          <w:pPr>
            <w:pStyle w:val="TOC1"/>
            <w:tabs>
              <w:tab w:val="clear" w:pos="5040"/>
              <w:tab w:val="right" w:leader="dot" w:pos="9498"/>
            </w:tabs>
            <w:spacing w:line="360" w:lineRule="auto"/>
            <w:rPr>
              <w:rFonts w:ascii="Times New Roman" w:hAnsi="Times New Roman" w:cs="Times New Roman"/>
              <w:b w:val="0"/>
              <w:noProof/>
              <w:color w:val="auto"/>
              <w:kern w:val="2"/>
              <w:sz w:val="22"/>
              <w:lang w:val="en-ID" w:eastAsia="en-ID"/>
              <w14:ligatures w14:val="standardContextual"/>
            </w:rPr>
          </w:pPr>
          <w:hyperlink w:anchor="_Toc148531636" w:history="1">
            <w:r w:rsidR="00DB0917" w:rsidRPr="00EE518D">
              <w:rPr>
                <w:rStyle w:val="Hyperlink"/>
                <w:rFonts w:ascii="Times New Roman" w:hAnsi="Times New Roman" w:cs="Times New Roman"/>
                <w:noProof/>
              </w:rPr>
              <w:t>Tantangan dan Isu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instrText xml:space="preserve"> PAGEREF _Toc148531636 \h </w:instrTex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4FC8F6" w14:textId="5419103A" w:rsidR="00DB0917" w:rsidRPr="00EE518D" w:rsidRDefault="00000000" w:rsidP="00DB0917">
          <w:pPr>
            <w:pStyle w:val="TOC1"/>
            <w:tabs>
              <w:tab w:val="clear" w:pos="5040"/>
              <w:tab w:val="right" w:leader="dot" w:pos="9498"/>
            </w:tabs>
            <w:spacing w:line="360" w:lineRule="auto"/>
            <w:rPr>
              <w:rFonts w:ascii="Times New Roman" w:hAnsi="Times New Roman" w:cs="Times New Roman"/>
              <w:b w:val="0"/>
              <w:noProof/>
              <w:color w:val="auto"/>
              <w:kern w:val="2"/>
              <w:sz w:val="22"/>
              <w:lang w:val="en-ID" w:eastAsia="en-ID"/>
              <w14:ligatures w14:val="standardContextual"/>
            </w:rPr>
          </w:pPr>
          <w:hyperlink w:anchor="_Toc148531637" w:history="1">
            <w:r w:rsidR="00DB0917" w:rsidRPr="00EE518D">
              <w:rPr>
                <w:rStyle w:val="Hyperlink"/>
                <w:rFonts w:ascii="Times New Roman" w:hAnsi="Times New Roman" w:cs="Times New Roman"/>
                <w:noProof/>
              </w:rPr>
              <w:t>Biaya Proyek (Biaya Bahan dan Peralatan)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instrText xml:space="preserve"> PAGEREF _Toc148531637 \h </w:instrTex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DB0917" w:rsidRPr="00EE518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49D611" w14:textId="20DD5013" w:rsidR="00D86F63" w:rsidRPr="00EE518D" w:rsidRDefault="00D86F63" w:rsidP="00DB0917">
          <w:pPr>
            <w:tabs>
              <w:tab w:val="right" w:leader="dot" w:pos="9498"/>
            </w:tabs>
            <w:spacing w:line="360" w:lineRule="auto"/>
            <w:rPr>
              <w:rFonts w:ascii="Times New Roman" w:hAnsi="Times New Roman" w:cs="Times New Roman"/>
            </w:rPr>
          </w:pPr>
          <w:r w:rsidRPr="00EE518D">
            <w:rPr>
              <w:rFonts w:ascii="Times New Roman" w:hAnsi="Times New Roman" w:cs="Times New Roman"/>
            </w:rPr>
            <w:fldChar w:fldCharType="end"/>
          </w:r>
        </w:p>
      </w:sdtContent>
    </w:sdt>
    <w:p w14:paraId="69CCDA6F" w14:textId="77777777" w:rsidR="004F2231" w:rsidRPr="00EE518D" w:rsidRDefault="004F2231">
      <w:pPr>
        <w:spacing w:after="200"/>
        <w:rPr>
          <w:rFonts w:ascii="Times New Roman" w:hAnsi="Times New Roman" w:cs="Times New Roman"/>
          <w:bCs/>
          <w:noProof/>
        </w:rPr>
      </w:pPr>
      <w:r w:rsidRPr="00EE518D">
        <w:rPr>
          <w:rFonts w:ascii="Times New Roman" w:hAnsi="Times New Roman" w:cs="Times New Roman"/>
          <w:bCs/>
          <w:noProof/>
        </w:rPr>
        <w:br w:type="page"/>
      </w:r>
    </w:p>
    <w:p w14:paraId="52F90AFB" w14:textId="77777777" w:rsidR="001F0AF0" w:rsidRPr="00EE518D" w:rsidRDefault="001F0AF0">
      <w:pPr>
        <w:rPr>
          <w:rFonts w:ascii="Times New Roman" w:hAnsi="Times New Roman" w:cs="Times New Roman"/>
        </w:rPr>
      </w:pPr>
    </w:p>
    <w:tbl>
      <w:tblPr>
        <w:tblW w:w="9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60"/>
        <w:gridCol w:w="318"/>
        <w:gridCol w:w="6564"/>
      </w:tblGrid>
      <w:tr w:rsidR="00DB0917" w:rsidRPr="00EE518D" w14:paraId="19EEDAEB" w14:textId="77777777" w:rsidTr="00A97AE3">
        <w:tc>
          <w:tcPr>
            <w:tcW w:w="2360" w:type="dxa"/>
          </w:tcPr>
          <w:p w14:paraId="283E197E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Nomor</w:t>
            </w:r>
            <w:proofErr w:type="spellEnd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 xml:space="preserve"> ID</w:t>
            </w:r>
          </w:p>
        </w:tc>
        <w:tc>
          <w:tcPr>
            <w:tcW w:w="318" w:type="dxa"/>
          </w:tcPr>
          <w:p w14:paraId="7164CA04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 xml:space="preserve">: </w:t>
            </w:r>
          </w:p>
        </w:tc>
        <w:tc>
          <w:tcPr>
            <w:tcW w:w="6564" w:type="dxa"/>
          </w:tcPr>
          <w:p w14:paraId="42A6F416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</w:pPr>
          </w:p>
        </w:tc>
      </w:tr>
      <w:tr w:rsidR="00DB0917" w:rsidRPr="00EE518D" w14:paraId="63DE78AB" w14:textId="77777777" w:rsidTr="00A97AE3">
        <w:tc>
          <w:tcPr>
            <w:tcW w:w="2360" w:type="dxa"/>
          </w:tcPr>
          <w:p w14:paraId="7B512490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Manajer</w:t>
            </w:r>
            <w:proofErr w:type="spellEnd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proyek</w:t>
            </w:r>
            <w:proofErr w:type="spellEnd"/>
          </w:p>
        </w:tc>
        <w:tc>
          <w:tcPr>
            <w:tcW w:w="318" w:type="dxa"/>
          </w:tcPr>
          <w:p w14:paraId="72F4952E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:</w:t>
            </w:r>
          </w:p>
        </w:tc>
        <w:tc>
          <w:tcPr>
            <w:tcW w:w="6564" w:type="dxa"/>
          </w:tcPr>
          <w:p w14:paraId="2C0C0311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</w:pPr>
          </w:p>
        </w:tc>
      </w:tr>
      <w:tr w:rsidR="00DB0917" w:rsidRPr="00EE518D" w14:paraId="2F542F90" w14:textId="77777777" w:rsidTr="00A97AE3">
        <w:tc>
          <w:tcPr>
            <w:tcW w:w="2360" w:type="dxa"/>
          </w:tcPr>
          <w:p w14:paraId="68C81BA0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Judul</w:t>
            </w:r>
            <w:proofErr w:type="spellEnd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Proyek</w:t>
            </w:r>
            <w:proofErr w:type="spellEnd"/>
          </w:p>
        </w:tc>
        <w:tc>
          <w:tcPr>
            <w:tcW w:w="318" w:type="dxa"/>
          </w:tcPr>
          <w:p w14:paraId="5FD8AB5B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:</w:t>
            </w:r>
          </w:p>
        </w:tc>
        <w:tc>
          <w:tcPr>
            <w:tcW w:w="6564" w:type="dxa"/>
          </w:tcPr>
          <w:p w14:paraId="1632A0EC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</w:pPr>
          </w:p>
        </w:tc>
      </w:tr>
      <w:tr w:rsidR="00DB0917" w:rsidRPr="00EE518D" w14:paraId="63CAB3D0" w14:textId="77777777" w:rsidTr="00A97AE3">
        <w:tc>
          <w:tcPr>
            <w:tcW w:w="2360" w:type="dxa"/>
          </w:tcPr>
          <w:p w14:paraId="4BB17922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Sponsor</w:t>
            </w:r>
          </w:p>
        </w:tc>
        <w:tc>
          <w:tcPr>
            <w:tcW w:w="318" w:type="dxa"/>
          </w:tcPr>
          <w:p w14:paraId="7280F4AD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:</w:t>
            </w:r>
          </w:p>
        </w:tc>
        <w:tc>
          <w:tcPr>
            <w:tcW w:w="6564" w:type="dxa"/>
          </w:tcPr>
          <w:p w14:paraId="58377D31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</w:pPr>
          </w:p>
        </w:tc>
      </w:tr>
      <w:tr w:rsidR="00DB0917" w:rsidRPr="00EE518D" w14:paraId="56921671" w14:textId="77777777" w:rsidTr="00A97AE3">
        <w:tc>
          <w:tcPr>
            <w:tcW w:w="2360" w:type="dxa"/>
          </w:tcPr>
          <w:p w14:paraId="72612BCB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Biaya</w:t>
            </w:r>
            <w:proofErr w:type="spellEnd"/>
          </w:p>
        </w:tc>
        <w:tc>
          <w:tcPr>
            <w:tcW w:w="318" w:type="dxa"/>
          </w:tcPr>
          <w:p w14:paraId="14DA06E8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:</w:t>
            </w:r>
          </w:p>
        </w:tc>
        <w:tc>
          <w:tcPr>
            <w:tcW w:w="6564" w:type="dxa"/>
          </w:tcPr>
          <w:p w14:paraId="0B47A503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</w:pPr>
          </w:p>
        </w:tc>
      </w:tr>
      <w:tr w:rsidR="00DB0917" w:rsidRPr="00EE518D" w14:paraId="0448448C" w14:textId="77777777" w:rsidTr="00A97AE3">
        <w:tc>
          <w:tcPr>
            <w:tcW w:w="2360" w:type="dxa"/>
          </w:tcPr>
          <w:p w14:paraId="3D73C94A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Klien/</w:t>
            </w: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Pelanggan</w:t>
            </w:r>
            <w:proofErr w:type="spellEnd"/>
          </w:p>
        </w:tc>
        <w:tc>
          <w:tcPr>
            <w:tcW w:w="318" w:type="dxa"/>
          </w:tcPr>
          <w:p w14:paraId="1DFDE65D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:</w:t>
            </w:r>
          </w:p>
        </w:tc>
        <w:tc>
          <w:tcPr>
            <w:tcW w:w="6564" w:type="dxa"/>
          </w:tcPr>
          <w:p w14:paraId="307B4664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</w:pPr>
          </w:p>
        </w:tc>
      </w:tr>
      <w:tr w:rsidR="00DB0917" w:rsidRPr="00EE518D" w14:paraId="76C577A5" w14:textId="77777777" w:rsidTr="00A97AE3">
        <w:tc>
          <w:tcPr>
            <w:tcW w:w="2360" w:type="dxa"/>
          </w:tcPr>
          <w:p w14:paraId="637A56A5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 xml:space="preserve">Waktu </w:t>
            </w:r>
          </w:p>
        </w:tc>
        <w:tc>
          <w:tcPr>
            <w:tcW w:w="318" w:type="dxa"/>
          </w:tcPr>
          <w:p w14:paraId="675AE316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:</w:t>
            </w:r>
          </w:p>
        </w:tc>
        <w:tc>
          <w:tcPr>
            <w:tcW w:w="6564" w:type="dxa"/>
          </w:tcPr>
          <w:p w14:paraId="24C6B975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  <w:t>Minggu</w:t>
            </w:r>
            <w:proofErr w:type="spellEnd"/>
            <w:r w:rsidRPr="00EE518D"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  <w:t xml:space="preserve"> 12 -15</w:t>
            </w:r>
          </w:p>
        </w:tc>
      </w:tr>
      <w:tr w:rsidR="00DB0917" w:rsidRPr="00EE518D" w14:paraId="789215FA" w14:textId="77777777" w:rsidTr="00A97AE3">
        <w:tc>
          <w:tcPr>
            <w:tcW w:w="2360" w:type="dxa"/>
          </w:tcPr>
          <w:p w14:paraId="74638A87" w14:textId="7EAC5ECB" w:rsidR="00DB0917" w:rsidRPr="00EE518D" w:rsidRDefault="00DB0917" w:rsidP="00A97AE3">
            <w:pPr>
              <w:rPr>
                <w:rFonts w:ascii="Times New Roman" w:eastAsia="Arial" w:hAnsi="Times New Roman" w:cs="Times New Roman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 xml:space="preserve">Link </w:t>
            </w: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Github</w:t>
            </w:r>
            <w:proofErr w:type="spellEnd"/>
          </w:p>
        </w:tc>
        <w:tc>
          <w:tcPr>
            <w:tcW w:w="318" w:type="dxa"/>
          </w:tcPr>
          <w:p w14:paraId="29C64A37" w14:textId="35BD9FBC" w:rsidR="00DB0917" w:rsidRPr="00EE518D" w:rsidRDefault="00DB0917" w:rsidP="00A97AE3">
            <w:pPr>
              <w:rPr>
                <w:rFonts w:ascii="Times New Roman" w:eastAsia="Arial" w:hAnsi="Times New Roman" w:cs="Times New Roman"/>
                <w:color w:val="000000"/>
                <w:sz w:val="22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2"/>
              </w:rPr>
              <w:t>:</w:t>
            </w:r>
          </w:p>
        </w:tc>
        <w:tc>
          <w:tcPr>
            <w:tcW w:w="6564" w:type="dxa"/>
          </w:tcPr>
          <w:p w14:paraId="3719EC7C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i/>
                <w:color w:val="000000"/>
                <w:sz w:val="22"/>
              </w:rPr>
            </w:pPr>
          </w:p>
        </w:tc>
      </w:tr>
    </w:tbl>
    <w:p w14:paraId="7A22E87E" w14:textId="77777777" w:rsidR="00DB0917" w:rsidRPr="00EE518D" w:rsidRDefault="00DB0917" w:rsidP="00A24A53">
      <w:pPr>
        <w:pStyle w:val="Head1"/>
        <w:rPr>
          <w:rFonts w:ascii="Times New Roman" w:hAnsi="Times New Roman" w:cs="Times New Roman"/>
          <w:color w:val="292561" w:themeColor="text2"/>
        </w:rPr>
      </w:pPr>
    </w:p>
    <w:p w14:paraId="15088A25" w14:textId="253B972A" w:rsidR="007057F4" w:rsidRPr="00EE518D" w:rsidRDefault="007B3481" w:rsidP="00A24A53">
      <w:pPr>
        <w:pStyle w:val="Head1"/>
        <w:rPr>
          <w:rFonts w:ascii="Times New Roman" w:hAnsi="Times New Roman" w:cs="Times New Roman"/>
        </w:rPr>
      </w:pPr>
      <w:bookmarkStart w:id="0" w:name="_Toc148531631"/>
      <w:r w:rsidRPr="00EE518D">
        <w:rPr>
          <w:rFonts w:ascii="Times New Roman" w:hAnsi="Times New Roman" w:cs="Times New Roman"/>
          <w:color w:val="292561" w:themeColor="text2"/>
        </w:rPr>
        <w:t>Executive Summary</w:t>
      </w:r>
      <w:bookmarkEnd w:id="0"/>
    </w:p>
    <w:p w14:paraId="6B4747C1" w14:textId="5B5F5110" w:rsidR="007B3481" w:rsidRPr="002D76B5" w:rsidRDefault="00BB2CB4" w:rsidP="000764E1">
      <w:pPr>
        <w:spacing w:after="200"/>
        <w:jc w:val="both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Berisikan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ringkasan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</w:t>
      </w:r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kait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ide bisnis yang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diajukan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bisa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bercerita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tentang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permasalahan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dan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menonjolkan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solusi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yang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ditawarkan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sehingga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orang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tertarik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mencoba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aplikasi</w:t>
      </w:r>
      <w:proofErr w:type="spellEnd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0764E1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tersebut</w:t>
      </w:r>
      <w:proofErr w:type="spellEnd"/>
      <w:r w:rsidR="00A24A53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</w:t>
      </w:r>
      <w:r w:rsidR="001A719E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1A719E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Berisikan</w:t>
      </w:r>
      <w:proofErr w:type="spellEnd"/>
      <w:r w:rsidR="001A719E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juga </w:t>
      </w:r>
      <w:proofErr w:type="spellStart"/>
      <w:r w:rsidR="001A719E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terkait</w:t>
      </w:r>
      <w:proofErr w:type="spellEnd"/>
      <w:r w:rsidR="001A719E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proses bisnis yang </w:t>
      </w:r>
      <w:proofErr w:type="spellStart"/>
      <w:r w:rsidR="001A719E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diterapkan</w:t>
      </w:r>
      <w:proofErr w:type="spellEnd"/>
      <w:r w:rsidR="0097176A"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</w:p>
    <w:p w14:paraId="06C9CFB8" w14:textId="77777777" w:rsidR="0097176A" w:rsidRPr="002D76B5" w:rsidRDefault="0097176A" w:rsidP="0097176A">
      <w:pPr>
        <w:ind w:firstLine="72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Dalam era digital yang semakin maju, teknologi informasi telah membawa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perusahaan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signifikan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dalam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dunia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bisnis.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Perusahaan-perusahaan,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termasuk</w:t>
      </w:r>
      <w:r w:rsidRPr="002D76B5">
        <w:rPr>
          <w:rFonts w:ascii="Times New Roman" w:hAnsi="Times New Roman" w:cs="Times New Roman"/>
          <w:b w:val="0"/>
          <w:bCs/>
          <w:color w:val="080808"/>
          <w:spacing w:val="-57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dalam industri ritel, menghadapi persaingan yang semakin ketat dan tantangan 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kompleks. Di tengah persaingan yang sengit, efisiensi operasional dan pengambilan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keputusan yang cepat dan akurat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menjadi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faktor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penting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menjaga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daya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saing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perusahaan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</w:t>
      </w:r>
    </w:p>
    <w:p w14:paraId="2AA105D8" w14:textId="77777777" w:rsidR="0097176A" w:rsidRPr="002D76B5" w:rsidRDefault="0097176A" w:rsidP="0097176A">
      <w:pPr>
        <w:ind w:firstLine="72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073278F3" w14:textId="77777777" w:rsidR="0097176A" w:rsidRPr="002D76B5" w:rsidRDefault="0097176A" w:rsidP="0097176A">
      <w:pPr>
        <w:ind w:firstLine="72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Dijee Electronic, sebagai perusahaan ritel di industri elektronik, menyadari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betapa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pentingnya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penerapan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sistem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informasi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efektif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dalam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menjalankan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operasionalnya.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Dalam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konteks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ini,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sistem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informasi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dapat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mengoptimalkan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pengelolaan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persediaan,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meningkatkan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efisiensi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proses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penjualan,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meningkatkan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akurasi pengiriman produk, serta memberikan wawasan berharga bagi manajemen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dalam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pengambilan keputusan yang strategis.</w:t>
      </w:r>
    </w:p>
    <w:p w14:paraId="3656B11C" w14:textId="77777777" w:rsidR="0097176A" w:rsidRPr="002D76B5" w:rsidRDefault="0097176A" w:rsidP="0097176A">
      <w:p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Mata kuliah Workshop Manajemen Basis Data dan Workshop Pengembangan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Aplikasi dirancang untuk memberikan pengalaman praktis kepada mahasiswa dalam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menerapkan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konsep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teknik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dipelajari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dalam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manajemen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basis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data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dan</w:t>
      </w:r>
      <w:r w:rsidRPr="002D76B5">
        <w:rPr>
          <w:rFonts w:ascii="Times New Roman" w:hAnsi="Times New Roman" w:cs="Times New Roman"/>
          <w:b w:val="0"/>
          <w:bCs/>
          <w:color w:val="080808"/>
          <w:spacing w:val="-57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pengembangan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aplikasi.</w:t>
      </w:r>
    </w:p>
    <w:p w14:paraId="3DE2023D" w14:textId="77777777" w:rsidR="00F524F0" w:rsidRPr="002D76B5" w:rsidRDefault="00F524F0" w:rsidP="0097176A">
      <w:p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36D546CE" w14:textId="4CE30FCD" w:rsidR="0097176A" w:rsidRPr="002D76B5" w:rsidRDefault="0097176A" w:rsidP="00F524F0">
      <w:pPr>
        <w:ind w:firstLine="72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Namun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,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Dijee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Electronic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juga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dihadapkan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pada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tantangan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dalam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mengimplementasikan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sistem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informasi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efektif.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Beberapa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tantangan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mungkin dihadapi antara lain kompleksitas proses bisnis yang beragam, pengelolaan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persediaan yang rumit, integrasi data yang diperlukan dari berbagai departemen, dan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kebutuhan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sistem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dapat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menghadapi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perubahan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cepat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dalam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industri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elektronik.</w:t>
      </w:r>
    </w:p>
    <w:p w14:paraId="279FD32C" w14:textId="77777777" w:rsidR="00F524F0" w:rsidRPr="002D76B5" w:rsidRDefault="00F524F0" w:rsidP="0097176A">
      <w:p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2F0A1930" w14:textId="334AE3E0" w:rsidR="0097176A" w:rsidRPr="002D76B5" w:rsidRDefault="0097176A" w:rsidP="00F524F0">
      <w:pPr>
        <w:ind w:firstLine="72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Dengan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memperhatikan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ini,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laporan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proyek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ini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bertujuan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melakukan demonstrasi sistem informasi di Dijee Electronic. Demonstrasi ini akan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menunjukkan penerapan sistem informasi terintegrasi yang dirancang khusus untuk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memenuhi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kebutuhan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perusahaan.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Melalui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demonstrasi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ini,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diharapkan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dapat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ditemukan solusi yang tepat untuk meningkatkan efisiensi operasional, memperbaiki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proses bisnis, dan memberikan manfaat yang signifikan bagi Dijee Electronic dalam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menghadapi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tantangan bisnis yang ada.</w:t>
      </w:r>
    </w:p>
    <w:p w14:paraId="3F039076" w14:textId="77777777" w:rsidR="0097176A" w:rsidRPr="00EE518D" w:rsidRDefault="0097176A" w:rsidP="000764E1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02E421A3" w14:textId="77777777" w:rsidR="00A24A53" w:rsidRPr="00EE518D" w:rsidRDefault="00A24A53" w:rsidP="000764E1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 w:val="24"/>
          <w:szCs w:val="24"/>
        </w:rPr>
      </w:pPr>
    </w:p>
    <w:p w14:paraId="7A44D726" w14:textId="171BB450" w:rsidR="00BB2CB4" w:rsidRPr="00EE518D" w:rsidRDefault="00BB2CB4" w:rsidP="00A24A53">
      <w:pPr>
        <w:pStyle w:val="Head1"/>
        <w:rPr>
          <w:rFonts w:ascii="Times New Roman" w:hAnsi="Times New Roman" w:cs="Times New Roman"/>
        </w:rPr>
      </w:pPr>
      <w:bookmarkStart w:id="1" w:name="_Toc148531632"/>
      <w:r w:rsidRPr="00EE518D">
        <w:rPr>
          <w:rFonts w:ascii="Times New Roman" w:hAnsi="Times New Roman" w:cs="Times New Roman"/>
          <w:color w:val="292561" w:themeColor="text2"/>
        </w:rPr>
        <w:lastRenderedPageBreak/>
        <w:t xml:space="preserve">Tim dan </w:t>
      </w:r>
      <w:proofErr w:type="spellStart"/>
      <w:r w:rsidRPr="00EE518D">
        <w:rPr>
          <w:rFonts w:ascii="Times New Roman" w:hAnsi="Times New Roman" w:cs="Times New Roman"/>
          <w:color w:val="292561" w:themeColor="text2"/>
        </w:rPr>
        <w:t>Jobdesk</w:t>
      </w:r>
      <w:bookmarkEnd w:id="1"/>
      <w:proofErr w:type="spellEnd"/>
    </w:p>
    <w:p w14:paraId="5581D09B" w14:textId="7208C82B" w:rsidR="00BB2CB4" w:rsidRPr="002D76B5" w:rsidRDefault="00A24A53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Berisikan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daftar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nama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anggota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pada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tim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beserta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penjelasan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terkait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tugas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masing – masing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anggota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8"/>
        <w:gridCol w:w="4053"/>
        <w:gridCol w:w="4909"/>
      </w:tblGrid>
      <w:tr w:rsidR="00DB0917" w:rsidRPr="002D76B5" w14:paraId="6F7FCA88" w14:textId="77777777" w:rsidTr="00DB0917">
        <w:tc>
          <w:tcPr>
            <w:tcW w:w="562" w:type="dxa"/>
          </w:tcPr>
          <w:p w14:paraId="5F0ED894" w14:textId="0B0A65CA" w:rsidR="00DB0917" w:rsidRPr="002D76B5" w:rsidRDefault="00DB0917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No</w:t>
            </w:r>
          </w:p>
        </w:tc>
        <w:tc>
          <w:tcPr>
            <w:tcW w:w="4253" w:type="dxa"/>
          </w:tcPr>
          <w:p w14:paraId="57978EAA" w14:textId="6F1E4744" w:rsidR="00DB0917" w:rsidRPr="002D76B5" w:rsidRDefault="00DB0917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Nama</w:t>
            </w:r>
          </w:p>
        </w:tc>
        <w:tc>
          <w:tcPr>
            <w:tcW w:w="5103" w:type="dxa"/>
          </w:tcPr>
          <w:p w14:paraId="6C48F4FC" w14:textId="22373C8A" w:rsidR="00DB0917" w:rsidRPr="002D76B5" w:rsidRDefault="00DB0917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Jobdesk</w:t>
            </w:r>
            <w:proofErr w:type="spellEnd"/>
          </w:p>
        </w:tc>
      </w:tr>
      <w:tr w:rsidR="00DB0917" w:rsidRPr="002D76B5" w14:paraId="32356BF4" w14:textId="77777777" w:rsidTr="00DB0917">
        <w:tc>
          <w:tcPr>
            <w:tcW w:w="562" w:type="dxa"/>
          </w:tcPr>
          <w:p w14:paraId="1489B227" w14:textId="77777777" w:rsidR="00DB0917" w:rsidRPr="002D76B5" w:rsidRDefault="00DB0917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</w:p>
        </w:tc>
        <w:tc>
          <w:tcPr>
            <w:tcW w:w="4253" w:type="dxa"/>
          </w:tcPr>
          <w:p w14:paraId="0F0F98BF" w14:textId="77777777" w:rsidR="00DB0917" w:rsidRPr="002D76B5" w:rsidRDefault="00AC4DDE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Wisnu Hadi Mahendra</w:t>
            </w:r>
          </w:p>
          <w:p w14:paraId="018447A1" w14:textId="3894FEC7" w:rsidR="005B4129" w:rsidRPr="002D76B5" w:rsidRDefault="005B4129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E31222398</w:t>
            </w:r>
          </w:p>
        </w:tc>
        <w:tc>
          <w:tcPr>
            <w:tcW w:w="5103" w:type="dxa"/>
          </w:tcPr>
          <w:p w14:paraId="2A3CB3E8" w14:textId="77777777" w:rsidR="00DB0917" w:rsidRPr="002D76B5" w:rsidRDefault="00AA6D0B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Fitur:</w:t>
            </w:r>
          </w:p>
          <w:p w14:paraId="5289164B" w14:textId="644657F9" w:rsidR="00AA6D0B" w:rsidRPr="002D76B5" w:rsidRDefault="00AA6D0B" w:rsidP="00AA6D0B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Login</w:t>
            </w:r>
            <w:r w:rsidR="00534A08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(Input Username dan Passwords, Membuat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akun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karyawan</w:t>
            </w:r>
            <w:proofErr w:type="spellEnd"/>
            <w:r w:rsidR="00534A08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  <w:p w14:paraId="52DB5156" w14:textId="2E765D11" w:rsidR="00AA6D0B" w:rsidRPr="002D76B5" w:rsidRDefault="00AA6D0B" w:rsidP="00AA6D0B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Dashboard (Diagram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hasil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penjualan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barang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keuangan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Halaman data customer, </w:t>
            </w:r>
            <w:r w:rsidR="00534A08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data </w:t>
            </w:r>
            <w:proofErr w:type="spellStart"/>
            <w:r w:rsidR="00534A08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transaksi</w:t>
            </w:r>
            <w:proofErr w:type="spellEnd"/>
            <w:r w:rsidR="00534A08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  <w:p w14:paraId="63D3D1CD" w14:textId="77777777" w:rsidR="00534A08" w:rsidRPr="002D76B5" w:rsidRDefault="00534A08" w:rsidP="00AA6D0B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Data Barang (Stok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barang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Data supplier,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retur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barang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{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Retur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ke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pabrik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Retur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barang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dari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customer})</w:t>
            </w:r>
          </w:p>
          <w:p w14:paraId="4ABCAD93" w14:textId="75EC2358" w:rsidR="00534A08" w:rsidRPr="002D76B5" w:rsidRDefault="00534A08" w:rsidP="00AA6D0B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Transaksi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(Daftar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semua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transaksi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</w:tc>
      </w:tr>
      <w:tr w:rsidR="00DB0917" w:rsidRPr="002D76B5" w14:paraId="2D0BE52D" w14:textId="77777777" w:rsidTr="00DB0917">
        <w:tc>
          <w:tcPr>
            <w:tcW w:w="562" w:type="dxa"/>
          </w:tcPr>
          <w:p w14:paraId="467B322D" w14:textId="7D1A305E" w:rsidR="00DB0917" w:rsidRPr="002D76B5" w:rsidRDefault="00534A08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Q</w:t>
            </w:r>
          </w:p>
        </w:tc>
        <w:tc>
          <w:tcPr>
            <w:tcW w:w="4253" w:type="dxa"/>
          </w:tcPr>
          <w:p w14:paraId="6A440B6E" w14:textId="77777777" w:rsidR="00DB0917" w:rsidRPr="002D76B5" w:rsidRDefault="00AC4DDE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Alzando</w:t>
            </w:r>
            <w:proofErr w:type="spellEnd"/>
            <w:r w:rsidR="00F524F0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Arya </w:t>
            </w:r>
            <w:proofErr w:type="spellStart"/>
            <w:r w:rsidR="00F524F0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Sigit</w:t>
            </w:r>
            <w:proofErr w:type="spellEnd"/>
            <w:r w:rsidR="00F524F0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="00F524F0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Tetuko</w:t>
            </w:r>
            <w:proofErr w:type="spellEnd"/>
          </w:p>
          <w:p w14:paraId="7F40CD92" w14:textId="2CD5FC5A" w:rsidR="005B4129" w:rsidRPr="002D76B5" w:rsidRDefault="005B4129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E31222506</w:t>
            </w:r>
          </w:p>
        </w:tc>
        <w:tc>
          <w:tcPr>
            <w:tcW w:w="5103" w:type="dxa"/>
          </w:tcPr>
          <w:p w14:paraId="4D58C63F" w14:textId="77777777" w:rsidR="00DB0917" w:rsidRPr="002D76B5" w:rsidRDefault="00534A08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Fitur: </w:t>
            </w:r>
          </w:p>
          <w:p w14:paraId="0A07F5C8" w14:textId="77777777" w:rsidR="00534A08" w:rsidRPr="002D76B5" w:rsidRDefault="00534A08" w:rsidP="00534A08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Dashboard (Diagram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hasil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penjualan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barang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keuangan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Halaman data customer, 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transaksi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  <w:p w14:paraId="5D17C20B" w14:textId="77777777" w:rsidR="00534A08" w:rsidRPr="002D76B5" w:rsidRDefault="00534A08" w:rsidP="00534A08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Data Barang (Stok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barang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Data supplier,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retur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barang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{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Retur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ke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pabrik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Retur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barang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dari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customer})</w:t>
            </w:r>
          </w:p>
          <w:p w14:paraId="741B6973" w14:textId="097B4F6C" w:rsidR="00534A08" w:rsidRPr="002D76B5" w:rsidRDefault="00534A08" w:rsidP="00534A08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Data Customer (Data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transaksi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customer) </w:t>
            </w:r>
          </w:p>
        </w:tc>
      </w:tr>
      <w:tr w:rsidR="00DB0917" w:rsidRPr="002D76B5" w14:paraId="2205992D" w14:textId="77777777" w:rsidTr="00DB0917">
        <w:tc>
          <w:tcPr>
            <w:tcW w:w="562" w:type="dxa"/>
          </w:tcPr>
          <w:p w14:paraId="3C63BBA0" w14:textId="77777777" w:rsidR="00DB0917" w:rsidRPr="002D76B5" w:rsidRDefault="00DB0917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</w:p>
        </w:tc>
        <w:tc>
          <w:tcPr>
            <w:tcW w:w="4253" w:type="dxa"/>
          </w:tcPr>
          <w:p w14:paraId="4C70F102" w14:textId="77777777" w:rsidR="00DB0917" w:rsidRPr="002D76B5" w:rsidRDefault="00AC4DDE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Muhammad Alfin Al</w:t>
            </w:r>
            <w:r w:rsidR="00F524F0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F</w:t>
            </w: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auzi</w:t>
            </w:r>
          </w:p>
          <w:p w14:paraId="5921BF84" w14:textId="44F29029" w:rsidR="005B4129" w:rsidRPr="002D76B5" w:rsidRDefault="005B4129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E31222518</w:t>
            </w:r>
          </w:p>
        </w:tc>
        <w:tc>
          <w:tcPr>
            <w:tcW w:w="5103" w:type="dxa"/>
          </w:tcPr>
          <w:p w14:paraId="047D5036" w14:textId="71E8099C" w:rsidR="00534A08" w:rsidRPr="002D76B5" w:rsidRDefault="00534A08" w:rsidP="00534A08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Fitur:</w:t>
            </w:r>
          </w:p>
          <w:p w14:paraId="37EEC7A1" w14:textId="5CD2225E" w:rsidR="00DB0917" w:rsidRPr="002D76B5" w:rsidRDefault="00534A08" w:rsidP="00534A08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Keuangan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(Diagram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grafik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keuangan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  <w:p w14:paraId="3B4150FE" w14:textId="77777777" w:rsidR="00534A08" w:rsidRPr="002D76B5" w:rsidRDefault="00534A08" w:rsidP="00534A08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Karyawan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(Daftar username dan password)</w:t>
            </w:r>
          </w:p>
          <w:p w14:paraId="7EBD1559" w14:textId="1E9BA96B" w:rsidR="00534A08" w:rsidRPr="002D76B5" w:rsidRDefault="00534A08" w:rsidP="00534A08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Transaksi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(Daftar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semua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transaksi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</w:tc>
      </w:tr>
      <w:tr w:rsidR="00F524F0" w:rsidRPr="002D76B5" w14:paraId="60DEAD3F" w14:textId="77777777" w:rsidTr="00DB0917">
        <w:tc>
          <w:tcPr>
            <w:tcW w:w="562" w:type="dxa"/>
          </w:tcPr>
          <w:p w14:paraId="2773C6BA" w14:textId="77777777" w:rsidR="00F524F0" w:rsidRPr="002D76B5" w:rsidRDefault="00F524F0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</w:p>
        </w:tc>
        <w:tc>
          <w:tcPr>
            <w:tcW w:w="4253" w:type="dxa"/>
          </w:tcPr>
          <w:p w14:paraId="732AD036" w14:textId="77777777" w:rsidR="00F524F0" w:rsidRPr="002D76B5" w:rsidRDefault="00F524F0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Adinda Khofifah Aziz</w:t>
            </w:r>
          </w:p>
          <w:p w14:paraId="1F9B9B20" w14:textId="535A3F5B" w:rsidR="005B4129" w:rsidRPr="002D76B5" w:rsidRDefault="005B4129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E31222365</w:t>
            </w:r>
          </w:p>
        </w:tc>
        <w:tc>
          <w:tcPr>
            <w:tcW w:w="5103" w:type="dxa"/>
          </w:tcPr>
          <w:p w14:paraId="69D2084E" w14:textId="77777777" w:rsidR="00F524F0" w:rsidRPr="002D76B5" w:rsidRDefault="00534A08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Fitur: </w:t>
            </w:r>
          </w:p>
          <w:p w14:paraId="373CDE58" w14:textId="77777777" w:rsidR="00534A08" w:rsidRPr="002D76B5" w:rsidRDefault="00534A08" w:rsidP="00534A08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Dashboard (Diagram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hasil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penjualan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barang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keuangan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, Halaman data customer, 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transaksi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  <w:p w14:paraId="430BD9D6" w14:textId="77777777" w:rsidR="00534A08" w:rsidRPr="002D76B5" w:rsidRDefault="00534A08" w:rsidP="00534A08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Keuangan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(Diagram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grafik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keuangan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  <w:p w14:paraId="2F9ACE07" w14:textId="3733DFAA" w:rsidR="00534A08" w:rsidRPr="002D76B5" w:rsidRDefault="005B4129" w:rsidP="00534A08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Akun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Karyawan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(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Informasi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tentang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karyawan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</w:tc>
      </w:tr>
      <w:tr w:rsidR="00DB0917" w:rsidRPr="002D76B5" w14:paraId="115AC1F9" w14:textId="77777777" w:rsidTr="00DB0917">
        <w:tc>
          <w:tcPr>
            <w:tcW w:w="562" w:type="dxa"/>
          </w:tcPr>
          <w:p w14:paraId="4BD2083F" w14:textId="77777777" w:rsidR="00DB0917" w:rsidRPr="002D76B5" w:rsidRDefault="00DB0917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</w:p>
        </w:tc>
        <w:tc>
          <w:tcPr>
            <w:tcW w:w="4253" w:type="dxa"/>
          </w:tcPr>
          <w:p w14:paraId="321F9510" w14:textId="77777777" w:rsidR="005B4129" w:rsidRPr="002D76B5" w:rsidRDefault="0097176A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r w:rsidR="00F524F0"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Salma Banafsha Safa Fitria </w:t>
            </w:r>
          </w:p>
          <w:p w14:paraId="53933BDE" w14:textId="3BCFE8B7" w:rsidR="005B4129" w:rsidRPr="002D76B5" w:rsidRDefault="005B4129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E31222455</w:t>
            </w:r>
          </w:p>
        </w:tc>
        <w:tc>
          <w:tcPr>
            <w:tcW w:w="5103" w:type="dxa"/>
          </w:tcPr>
          <w:p w14:paraId="3ABB9F5D" w14:textId="77777777" w:rsidR="00DB0917" w:rsidRPr="002D76B5" w:rsidRDefault="005B4129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Fitur:</w:t>
            </w:r>
          </w:p>
          <w:p w14:paraId="134D249E" w14:textId="77777777" w:rsidR="005B4129" w:rsidRPr="002D76B5" w:rsidRDefault="005B4129" w:rsidP="005B4129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Karyawan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(Daftar username dan password)</w:t>
            </w:r>
          </w:p>
          <w:p w14:paraId="5545434A" w14:textId="52F44925" w:rsidR="005B4129" w:rsidRPr="002D76B5" w:rsidRDefault="005B4129" w:rsidP="005B4129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lastRenderedPageBreak/>
              <w:t xml:space="preserve">Halaman Data Customer (Data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transaksi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customer) </w:t>
            </w:r>
          </w:p>
          <w:p w14:paraId="20034BFC" w14:textId="1249E084" w:rsidR="005B4129" w:rsidRPr="002D76B5" w:rsidRDefault="005B4129" w:rsidP="005B4129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Halaman Akun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Karyawan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(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Informasi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tentang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karyawan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)</w:t>
            </w:r>
          </w:p>
          <w:p w14:paraId="4E30EC46" w14:textId="105E83D8" w:rsidR="005B4129" w:rsidRPr="002D76B5" w:rsidRDefault="005B4129" w:rsidP="005B4129">
            <w:pPr>
              <w:pStyle w:val="ListParagraph"/>
              <w:numPr>
                <w:ilvl w:val="0"/>
                <w:numId w:val="21"/>
              </w:num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Mendesain</w:t>
            </w:r>
            <w:proofErr w:type="spellEnd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 Template UIUX(Figma)</w:t>
            </w:r>
          </w:p>
          <w:p w14:paraId="526C8B77" w14:textId="4349CEAD" w:rsidR="005B4129" w:rsidRPr="002D76B5" w:rsidRDefault="005B4129" w:rsidP="00A01EA4">
            <w:pPr>
              <w:pStyle w:val="ListParagraph"/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</w:p>
        </w:tc>
      </w:tr>
    </w:tbl>
    <w:p w14:paraId="0CF1CF9E" w14:textId="77777777" w:rsidR="00DB0917" w:rsidRPr="00EE518D" w:rsidRDefault="00DB0917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55F40B96" w14:textId="77777777" w:rsidR="00A24A53" w:rsidRPr="00EE518D" w:rsidRDefault="00A24A53" w:rsidP="00A24A53">
      <w:pPr>
        <w:spacing w:after="200"/>
        <w:jc w:val="both"/>
        <w:rPr>
          <w:rFonts w:ascii="Times New Roman" w:hAnsi="Times New Roman" w:cs="Times New Roman"/>
          <w:sz w:val="24"/>
          <w:szCs w:val="24"/>
        </w:rPr>
      </w:pPr>
    </w:p>
    <w:p w14:paraId="29DF9E74" w14:textId="777A4A3A" w:rsidR="007B3481" w:rsidRPr="00EE518D" w:rsidRDefault="007B3481" w:rsidP="00A24A53">
      <w:pPr>
        <w:pStyle w:val="Head1"/>
        <w:rPr>
          <w:rFonts w:ascii="Times New Roman" w:hAnsi="Times New Roman" w:cs="Times New Roman"/>
        </w:rPr>
      </w:pPr>
      <w:bookmarkStart w:id="2" w:name="_Toc148531633"/>
      <w:r w:rsidRPr="00EE518D">
        <w:rPr>
          <w:rFonts w:ascii="Times New Roman" w:hAnsi="Times New Roman" w:cs="Times New Roman"/>
          <w:color w:val="292561" w:themeColor="text2"/>
        </w:rPr>
        <w:t>User</w:t>
      </w:r>
      <w:r w:rsidR="00A24A53" w:rsidRPr="00EE518D">
        <w:rPr>
          <w:rFonts w:ascii="Times New Roman" w:hAnsi="Times New Roman" w:cs="Times New Roman"/>
          <w:color w:val="292561" w:themeColor="text2"/>
        </w:rPr>
        <w:t xml:space="preserve"> &amp;</w:t>
      </w:r>
      <w:r w:rsidR="005D7B14" w:rsidRPr="00EE518D">
        <w:rPr>
          <w:rFonts w:ascii="Times New Roman" w:hAnsi="Times New Roman" w:cs="Times New Roman"/>
          <w:color w:val="292561" w:themeColor="text2"/>
        </w:rPr>
        <w:t xml:space="preserve"> Fitur</w:t>
      </w:r>
      <w:bookmarkEnd w:id="2"/>
      <w:r w:rsidR="00A24A53" w:rsidRPr="00EE518D">
        <w:rPr>
          <w:rFonts w:ascii="Times New Roman" w:hAnsi="Times New Roman" w:cs="Times New Roman"/>
          <w:color w:val="292561" w:themeColor="text2"/>
        </w:rPr>
        <w:t xml:space="preserve"> </w:t>
      </w:r>
      <w:r w:rsidRPr="00EE518D">
        <w:rPr>
          <w:rFonts w:ascii="Times New Roman" w:hAnsi="Times New Roman" w:cs="Times New Roman"/>
        </w:rPr>
        <w:t xml:space="preserve"> </w:t>
      </w:r>
    </w:p>
    <w:p w14:paraId="79137A06" w14:textId="61CAE80E" w:rsidR="00A24A53" w:rsidRPr="002D76B5" w:rsidRDefault="00A24A53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Berisikan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pembagian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user pada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aplikasi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gram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(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misal</w:t>
      </w:r>
      <w:proofErr w:type="spellEnd"/>
      <w:proofErr w:type="gram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: admin dan user)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beserta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hak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akses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dari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masing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masing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user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dijelaskan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dengan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kode</w:t>
      </w:r>
      <w:proofErr w:type="spellEnd"/>
      <w:r w:rsidR="005D7B14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CRUD (Create Read Update Delete )</w:t>
      </w:r>
    </w:p>
    <w:p w14:paraId="771D34BF" w14:textId="3F6C846A" w:rsidR="005D7B14" w:rsidRPr="002D76B5" w:rsidRDefault="005D7B14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 w:val="24"/>
          <w:szCs w:val="24"/>
        </w:rPr>
      </w:pPr>
      <w:proofErr w:type="spellStart"/>
      <w:proofErr w:type="gram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Contoh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9"/>
        <w:gridCol w:w="4094"/>
        <w:gridCol w:w="3167"/>
      </w:tblGrid>
      <w:tr w:rsidR="005D7B14" w:rsidRPr="002D76B5" w14:paraId="724B673F" w14:textId="77777777" w:rsidTr="005D7B14">
        <w:tc>
          <w:tcPr>
            <w:tcW w:w="2335" w:type="dxa"/>
          </w:tcPr>
          <w:p w14:paraId="533449E8" w14:textId="787ED7E4" w:rsidR="005D7B14" w:rsidRPr="002D76B5" w:rsidRDefault="005D7B14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User</w:t>
            </w:r>
          </w:p>
        </w:tc>
        <w:tc>
          <w:tcPr>
            <w:tcW w:w="4282" w:type="dxa"/>
          </w:tcPr>
          <w:p w14:paraId="18042E10" w14:textId="13ADE24B" w:rsidR="005D7B14" w:rsidRPr="002D76B5" w:rsidRDefault="005D7B14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Menu</w:t>
            </w:r>
          </w:p>
        </w:tc>
        <w:tc>
          <w:tcPr>
            <w:tcW w:w="3309" w:type="dxa"/>
          </w:tcPr>
          <w:p w14:paraId="7367DB0D" w14:textId="104EE10A" w:rsidR="005D7B14" w:rsidRPr="002D76B5" w:rsidRDefault="005D7B14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Hak Akses</w:t>
            </w:r>
          </w:p>
        </w:tc>
      </w:tr>
      <w:tr w:rsidR="005D7B14" w:rsidRPr="002D76B5" w14:paraId="7746F6EA" w14:textId="77777777" w:rsidTr="005D7B14">
        <w:tc>
          <w:tcPr>
            <w:tcW w:w="2335" w:type="dxa"/>
          </w:tcPr>
          <w:p w14:paraId="51C4E0E2" w14:textId="384B7974" w:rsidR="005D7B14" w:rsidRPr="002D76B5" w:rsidRDefault="005D7B14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Admin</w:t>
            </w:r>
          </w:p>
        </w:tc>
        <w:tc>
          <w:tcPr>
            <w:tcW w:w="4282" w:type="dxa"/>
          </w:tcPr>
          <w:p w14:paraId="08F427D4" w14:textId="522DD9A0" w:rsidR="005D7B14" w:rsidRPr="002D76B5" w:rsidRDefault="005D7B14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Daftar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3309" w:type="dxa"/>
          </w:tcPr>
          <w:p w14:paraId="19A8AECF" w14:textId="2EB1458C" w:rsidR="005D7B14" w:rsidRPr="002D76B5" w:rsidRDefault="005D7B14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CRUD</w:t>
            </w:r>
          </w:p>
        </w:tc>
      </w:tr>
      <w:tr w:rsidR="005D7B14" w:rsidRPr="002D76B5" w14:paraId="253FB40A" w14:textId="77777777" w:rsidTr="005D7B14">
        <w:tc>
          <w:tcPr>
            <w:tcW w:w="2335" w:type="dxa"/>
          </w:tcPr>
          <w:p w14:paraId="246CC72B" w14:textId="77777777" w:rsidR="005D7B14" w:rsidRPr="002D76B5" w:rsidRDefault="005D7B14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</w:p>
        </w:tc>
        <w:tc>
          <w:tcPr>
            <w:tcW w:w="4282" w:type="dxa"/>
          </w:tcPr>
          <w:p w14:paraId="7C2173D7" w14:textId="6B2E0E58" w:rsidR="005D7B14" w:rsidRPr="002D76B5" w:rsidRDefault="00D86F63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Daftar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309" w:type="dxa"/>
          </w:tcPr>
          <w:p w14:paraId="2A65FA4A" w14:textId="721039A4" w:rsidR="005D7B14" w:rsidRPr="002D76B5" w:rsidRDefault="00D86F63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R</w:t>
            </w:r>
          </w:p>
        </w:tc>
      </w:tr>
      <w:tr w:rsidR="005D7B14" w:rsidRPr="002D76B5" w14:paraId="48842F65" w14:textId="77777777" w:rsidTr="005D7B14">
        <w:tc>
          <w:tcPr>
            <w:tcW w:w="2335" w:type="dxa"/>
          </w:tcPr>
          <w:p w14:paraId="787B664A" w14:textId="296B372F" w:rsidR="005D7B14" w:rsidRPr="002D76B5" w:rsidRDefault="005D7B14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Anggota</w:t>
            </w:r>
            <w:proofErr w:type="spellEnd"/>
          </w:p>
        </w:tc>
        <w:tc>
          <w:tcPr>
            <w:tcW w:w="4282" w:type="dxa"/>
          </w:tcPr>
          <w:p w14:paraId="31102BAE" w14:textId="100AB1B6" w:rsidR="005D7B14" w:rsidRPr="002D76B5" w:rsidRDefault="00D86F63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 xml:space="preserve">Daftar </w:t>
            </w:r>
            <w:proofErr w:type="spellStart"/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309" w:type="dxa"/>
          </w:tcPr>
          <w:p w14:paraId="5468835B" w14:textId="18F3EF2C" w:rsidR="005D7B14" w:rsidRPr="002D76B5" w:rsidRDefault="00D86F63" w:rsidP="00A24A53">
            <w:pPr>
              <w:spacing w:after="200"/>
              <w:jc w:val="both"/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</w:pPr>
            <w:r w:rsidRPr="002D76B5">
              <w:rPr>
                <w:rFonts w:ascii="Times New Roman" w:hAnsi="Times New Roman" w:cs="Times New Roman"/>
                <w:b w:val="0"/>
                <w:bCs/>
                <w:color w:val="auto"/>
                <w:sz w:val="24"/>
                <w:szCs w:val="24"/>
              </w:rPr>
              <w:t>CRU</w:t>
            </w:r>
          </w:p>
        </w:tc>
      </w:tr>
    </w:tbl>
    <w:p w14:paraId="4556C616" w14:textId="77777777" w:rsidR="005D7B14" w:rsidRPr="002D76B5" w:rsidRDefault="005D7B14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 w:val="24"/>
          <w:szCs w:val="24"/>
        </w:rPr>
      </w:pPr>
    </w:p>
    <w:p w14:paraId="5838A033" w14:textId="77777777" w:rsidR="00F524F0" w:rsidRPr="00EE518D" w:rsidRDefault="00F524F0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6F432CE4" w14:textId="77777777" w:rsidR="00F524F0" w:rsidRPr="00EE518D" w:rsidRDefault="00F524F0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28792E6E" w14:textId="77777777" w:rsidR="00F524F0" w:rsidRPr="00EE518D" w:rsidRDefault="00F524F0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315487FC" w14:textId="77777777" w:rsidR="00F524F0" w:rsidRPr="00EE518D" w:rsidRDefault="00F524F0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61604348" w14:textId="77777777" w:rsidR="00F524F0" w:rsidRPr="00EE518D" w:rsidRDefault="00F524F0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1C94FF46" w14:textId="77777777" w:rsidR="00F524F0" w:rsidRPr="00EE518D" w:rsidRDefault="00F524F0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0C16F161" w14:textId="77777777" w:rsidR="00F524F0" w:rsidRPr="00EE518D" w:rsidRDefault="00F524F0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773B5936" w14:textId="77777777" w:rsidR="005B4129" w:rsidRPr="00EE518D" w:rsidRDefault="005B4129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69AFD8E6" w14:textId="77777777" w:rsidR="005B4129" w:rsidRDefault="005B4129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53135BE4" w14:textId="77777777" w:rsidR="00EE518D" w:rsidRDefault="00EE518D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5E3492B0" w14:textId="77777777" w:rsidR="00EE518D" w:rsidRPr="00EE518D" w:rsidRDefault="00EE518D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09C158C0" w14:textId="77777777" w:rsidR="005B4129" w:rsidRPr="00EE518D" w:rsidRDefault="005B4129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Cs w:val="28"/>
        </w:rPr>
      </w:pPr>
    </w:p>
    <w:p w14:paraId="01D3E335" w14:textId="4E1E5AA7" w:rsidR="007B3481" w:rsidRPr="00EE518D" w:rsidRDefault="007B3481" w:rsidP="00A24A53">
      <w:pPr>
        <w:pStyle w:val="Head1"/>
        <w:rPr>
          <w:rFonts w:ascii="Times New Roman" w:hAnsi="Times New Roman" w:cs="Times New Roman"/>
        </w:rPr>
      </w:pPr>
      <w:bookmarkStart w:id="3" w:name="_Toc148531634"/>
      <w:r w:rsidRPr="00EE518D">
        <w:rPr>
          <w:rFonts w:ascii="Times New Roman" w:hAnsi="Times New Roman" w:cs="Times New Roman"/>
          <w:color w:val="292561" w:themeColor="text2"/>
        </w:rPr>
        <w:t>Desain Database</w:t>
      </w:r>
      <w:bookmarkEnd w:id="3"/>
    </w:p>
    <w:p w14:paraId="65CFAC24" w14:textId="5A09BDDD" w:rsidR="00A24A53" w:rsidRPr="002D76B5" w:rsidRDefault="00A24A53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auto"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lastRenderedPageBreak/>
        <w:t>Berisikan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desain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relasi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dari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setiap table pada database yang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digunakan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gram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( boleh</w:t>
      </w:r>
      <w:proofErr w:type="gram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mengambil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/ </w:t>
      </w:r>
      <w:proofErr w:type="spellStart"/>
      <w:r w:rsidRPr="002D76B5">
        <w:rPr>
          <w:rFonts w:ascii="Times New Roman" w:hAnsi="Times New Roman" w:cs="Times New Roman"/>
          <w:b w:val="0"/>
          <w:bCs/>
          <w:i/>
          <w:iCs/>
          <w:color w:val="auto"/>
          <w:sz w:val="24"/>
          <w:szCs w:val="24"/>
        </w:rPr>
        <w:t>printscreen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dari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aplikasi</w:t>
      </w:r>
      <w:proofErr w:type="spellEnd"/>
      <w:r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database</w:t>
      </w:r>
      <w:r w:rsidR="00DB0917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="00DB0917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seperti</w:t>
      </w:r>
      <w:proofErr w:type="spellEnd"/>
      <w:r w:rsidR="00DB0917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 xml:space="preserve"> </w:t>
      </w:r>
      <w:proofErr w:type="spellStart"/>
      <w:r w:rsidR="00DB0917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phpmyadmin</w:t>
      </w:r>
      <w:proofErr w:type="spellEnd"/>
      <w:r w:rsidR="00DB0917" w:rsidRPr="002D76B5">
        <w:rPr>
          <w:rFonts w:ascii="Times New Roman" w:hAnsi="Times New Roman" w:cs="Times New Roman"/>
          <w:b w:val="0"/>
          <w:bCs/>
          <w:color w:val="auto"/>
          <w:sz w:val="24"/>
          <w:szCs w:val="24"/>
        </w:rPr>
        <w:t>)</w:t>
      </w:r>
    </w:p>
    <w:p w14:paraId="6B0BD524" w14:textId="45A557B7" w:rsidR="00A24A53" w:rsidRPr="002D76B5" w:rsidRDefault="00D16BBE" w:rsidP="00A24A53">
      <w:pPr>
        <w:spacing w:after="200"/>
        <w:jc w:val="both"/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>Berikut</w:t>
      </w:r>
      <w:proofErr w:type="spellEnd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>adalah</w:t>
      </w:r>
      <w:proofErr w:type="spellEnd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>penguraian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>desain</w:t>
      </w:r>
      <w:proofErr w:type="spellEnd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 xml:space="preserve"> hubungan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 xml:space="preserve"> setiap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 xml:space="preserve"> yang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>terdapat</w:t>
      </w:r>
      <w:proofErr w:type="spellEnd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 xml:space="preserve"> dalam basis data yang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>digunakan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F0F0F"/>
          <w:sz w:val="24"/>
          <w:szCs w:val="24"/>
        </w:rPr>
        <w:t>:</w:t>
      </w:r>
    </w:p>
    <w:p w14:paraId="19E63296" w14:textId="69C9FB61" w:rsidR="00D16BBE" w:rsidRPr="002D76B5" w:rsidRDefault="00D16BBE" w:rsidP="00D16BBE">
      <w:pPr>
        <w:pStyle w:val="ListParagraph"/>
        <w:numPr>
          <w:ilvl w:val="0"/>
          <w:numId w:val="23"/>
        </w:numPr>
        <w:spacing w:after="200"/>
        <w:jc w:val="both"/>
        <w:rPr>
          <w:rFonts w:ascii="Times New Roman" w:hAnsi="Times New Roman" w:cs="Times New Roman"/>
          <w:b w:val="0"/>
          <w:bCs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Perancangan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Desain pada Fitur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Aplikasi</w:t>
      </w:r>
      <w:proofErr w:type="spellEnd"/>
    </w:p>
    <w:p w14:paraId="7DA4555B" w14:textId="0781D200" w:rsidR="00D16BBE" w:rsidRPr="002D76B5" w:rsidRDefault="00D16BBE" w:rsidP="00D16BBE">
      <w:pPr>
        <w:pStyle w:val="ListParagraph"/>
        <w:numPr>
          <w:ilvl w:val="0"/>
          <w:numId w:val="24"/>
        </w:numPr>
        <w:spacing w:after="200"/>
        <w:jc w:val="both"/>
        <w:rPr>
          <w:rFonts w:ascii="Times New Roman" w:hAnsi="Times New Roman" w:cs="Times New Roman"/>
          <w:b w:val="0"/>
          <w:bCs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Rancangan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Fitur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Aplikasi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dengan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Figma </w:t>
      </w:r>
    </w:p>
    <w:p w14:paraId="5AC9C621" w14:textId="4494A168" w:rsidR="00D16BBE" w:rsidRPr="002D76B5" w:rsidRDefault="00D16BBE" w:rsidP="000A13A3">
      <w:pPr>
        <w:spacing w:after="200"/>
        <w:ind w:left="1080" w:firstLine="360"/>
        <w:jc w:val="both"/>
        <w:rPr>
          <w:rFonts w:ascii="Times New Roman" w:hAnsi="Times New Roman" w:cs="Times New Roman"/>
          <w:b w:val="0"/>
          <w:bCs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Rancangan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ini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dibuat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membuat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suatu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desain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pada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aplikasi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yang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nantinya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agar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mempermudah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menjelaskan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gambaran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fitur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aplikasi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yang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akan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dibuat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. </w:t>
      </w:r>
    </w:p>
    <w:p w14:paraId="61D566A9" w14:textId="77777777" w:rsidR="00D16BBE" w:rsidRPr="002D76B5" w:rsidRDefault="00D16BBE" w:rsidP="00D16BBE">
      <w:pPr>
        <w:pStyle w:val="ListParagraph"/>
        <w:spacing w:after="200"/>
        <w:ind w:left="1440"/>
        <w:jc w:val="both"/>
        <w:rPr>
          <w:rFonts w:ascii="Times New Roman" w:hAnsi="Times New Roman" w:cs="Times New Roman"/>
          <w:b w:val="0"/>
          <w:bCs/>
          <w:sz w:val="24"/>
          <w:szCs w:val="24"/>
        </w:rPr>
      </w:pPr>
    </w:p>
    <w:p w14:paraId="1DCFECAE" w14:textId="77777777" w:rsidR="00D16BBE" w:rsidRPr="002D76B5" w:rsidRDefault="00D16BBE" w:rsidP="00D16BBE">
      <w:pPr>
        <w:pStyle w:val="ListParagraph"/>
        <w:spacing w:after="200"/>
        <w:ind w:left="1440"/>
        <w:jc w:val="both"/>
        <w:rPr>
          <w:rFonts w:ascii="Times New Roman" w:hAnsi="Times New Roman" w:cs="Times New Roman"/>
          <w:b w:val="0"/>
          <w:bCs/>
          <w:sz w:val="24"/>
          <w:szCs w:val="24"/>
        </w:rPr>
      </w:pPr>
    </w:p>
    <w:p w14:paraId="3ABDE1D6" w14:textId="133D9FD3" w:rsidR="00D16BBE" w:rsidRPr="002D76B5" w:rsidRDefault="00D16BBE" w:rsidP="00D16BBE">
      <w:pPr>
        <w:pStyle w:val="ListParagraph"/>
        <w:numPr>
          <w:ilvl w:val="0"/>
          <w:numId w:val="24"/>
        </w:numPr>
        <w:spacing w:after="200"/>
        <w:jc w:val="both"/>
        <w:rPr>
          <w:rFonts w:ascii="Times New Roman" w:hAnsi="Times New Roman" w:cs="Times New Roman"/>
          <w:b w:val="0"/>
          <w:bCs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Relasi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Database </w:t>
      </w:r>
    </w:p>
    <w:p w14:paraId="3E11A515" w14:textId="50BB1E3B" w:rsidR="000A13A3" w:rsidRPr="002D76B5" w:rsidRDefault="00D16BBE" w:rsidP="000A13A3">
      <w:pPr>
        <w:spacing w:after="200"/>
        <w:ind w:left="1080" w:firstLine="360"/>
        <w:jc w:val="both"/>
        <w:rPr>
          <w:rFonts w:ascii="Times New Roman" w:hAnsi="Times New Roman" w:cs="Times New Roman"/>
          <w:b w:val="0"/>
          <w:bCs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Mengatur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relasi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pada database sangat perlu. Kami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harus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mengetahui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proofErr w:type="gram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alur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="000A13A3"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yang</w:t>
      </w:r>
      <w:proofErr w:type="gram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diinginkan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.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Relasi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ini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akan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merelasikan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satu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dengan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lainnya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.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Sehingga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kedua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dapat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mengambil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primary key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dari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pertama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mengurangi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 data </w:t>
      </w:r>
      <w:proofErr w:type="spellStart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>redundasi</w:t>
      </w:r>
      <w:proofErr w:type="spellEnd"/>
      <w:r w:rsidRPr="002D76B5">
        <w:rPr>
          <w:rFonts w:ascii="Times New Roman" w:hAnsi="Times New Roman" w:cs="Times New Roman"/>
          <w:b w:val="0"/>
          <w:bCs/>
          <w:sz w:val="24"/>
          <w:szCs w:val="24"/>
        </w:rPr>
        <w:t xml:space="preserve">. </w:t>
      </w:r>
    </w:p>
    <w:p w14:paraId="1B425815" w14:textId="33FAF83A" w:rsidR="00D16BBE" w:rsidRPr="00EE518D" w:rsidRDefault="000A13A3" w:rsidP="00D16BBE">
      <w:pPr>
        <w:pStyle w:val="ListParagraph"/>
        <w:spacing w:after="200"/>
        <w:ind w:left="1440"/>
        <w:jc w:val="both"/>
        <w:rPr>
          <w:rFonts w:ascii="Times New Roman" w:hAnsi="Times New Roman" w:cs="Times New Roman"/>
          <w:b w:val="0"/>
          <w:bCs/>
          <w:szCs w:val="28"/>
        </w:rPr>
      </w:pPr>
      <w:r w:rsidRPr="00EE518D">
        <w:rPr>
          <w:rFonts w:ascii="Times New Roman" w:hAnsi="Times New Roman" w:cs="Times New Roman"/>
          <w:noProof/>
        </w:rPr>
        <w:drawing>
          <wp:inline distT="0" distB="0" distL="0" distR="0" wp14:anchorId="10E7986B" wp14:editId="0DACEF2A">
            <wp:extent cx="5094213" cy="3013544"/>
            <wp:effectExtent l="0" t="0" r="0" b="0"/>
            <wp:docPr id="69582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6" t="12760"/>
                    <a:stretch/>
                  </pic:blipFill>
                  <pic:spPr bwMode="auto">
                    <a:xfrm>
                      <a:off x="0" y="0"/>
                      <a:ext cx="5113314" cy="302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8AF1A" w14:textId="56128894" w:rsidR="000A13A3" w:rsidRPr="002D76B5" w:rsidRDefault="000A13A3" w:rsidP="000A13A3">
      <w:pPr>
        <w:pStyle w:val="ListParagraph"/>
        <w:spacing w:after="200"/>
        <w:ind w:left="1440"/>
        <w:jc w:val="center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Gambar 2: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Relasi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Database </w:t>
      </w:r>
    </w:p>
    <w:p w14:paraId="64218762" w14:textId="77777777" w:rsidR="000A13A3" w:rsidRPr="002D76B5" w:rsidRDefault="000A13A3" w:rsidP="000A13A3">
      <w:pPr>
        <w:pStyle w:val="ListParagraph"/>
        <w:spacing w:after="200"/>
        <w:ind w:left="1440"/>
        <w:rPr>
          <w:rFonts w:ascii="Times New Roman" w:hAnsi="Times New Roman" w:cs="Times New Roman"/>
          <w:b w:val="0"/>
          <w:bCs/>
          <w:color w:val="080808"/>
          <w:szCs w:val="28"/>
        </w:rPr>
      </w:pPr>
    </w:p>
    <w:p w14:paraId="42F64524" w14:textId="77777777" w:rsidR="002D76B5" w:rsidRPr="002D76B5" w:rsidRDefault="002D76B5" w:rsidP="000A13A3">
      <w:pPr>
        <w:pStyle w:val="ListParagraph"/>
        <w:spacing w:after="200"/>
        <w:ind w:left="1440"/>
        <w:rPr>
          <w:rFonts w:ascii="Times New Roman" w:hAnsi="Times New Roman" w:cs="Times New Roman"/>
          <w:b w:val="0"/>
          <w:bCs/>
          <w:color w:val="080808"/>
          <w:szCs w:val="28"/>
        </w:rPr>
      </w:pPr>
    </w:p>
    <w:p w14:paraId="069C4D2D" w14:textId="77777777" w:rsidR="002D76B5" w:rsidRPr="002D76B5" w:rsidRDefault="002D76B5" w:rsidP="000A13A3">
      <w:pPr>
        <w:pStyle w:val="ListParagraph"/>
        <w:spacing w:after="200"/>
        <w:ind w:left="1440"/>
        <w:rPr>
          <w:rFonts w:ascii="Times New Roman" w:hAnsi="Times New Roman" w:cs="Times New Roman"/>
          <w:b w:val="0"/>
          <w:bCs/>
          <w:color w:val="080808"/>
          <w:szCs w:val="28"/>
        </w:rPr>
      </w:pPr>
    </w:p>
    <w:p w14:paraId="5A7D4A61" w14:textId="77777777" w:rsidR="002D76B5" w:rsidRPr="002D76B5" w:rsidRDefault="002D76B5" w:rsidP="000A13A3">
      <w:pPr>
        <w:pStyle w:val="ListParagraph"/>
        <w:spacing w:after="200"/>
        <w:ind w:left="1440"/>
        <w:rPr>
          <w:rFonts w:ascii="Times New Roman" w:hAnsi="Times New Roman" w:cs="Times New Roman"/>
          <w:b w:val="0"/>
          <w:bCs/>
          <w:color w:val="080808"/>
          <w:szCs w:val="28"/>
        </w:rPr>
      </w:pPr>
    </w:p>
    <w:p w14:paraId="4687E402" w14:textId="77777777" w:rsidR="002D76B5" w:rsidRPr="002D76B5" w:rsidRDefault="002D76B5" w:rsidP="000A13A3">
      <w:pPr>
        <w:pStyle w:val="ListParagraph"/>
        <w:spacing w:after="200"/>
        <w:ind w:left="1440"/>
        <w:rPr>
          <w:rFonts w:ascii="Times New Roman" w:hAnsi="Times New Roman" w:cs="Times New Roman"/>
          <w:b w:val="0"/>
          <w:bCs/>
          <w:color w:val="080808"/>
          <w:szCs w:val="28"/>
        </w:rPr>
      </w:pPr>
    </w:p>
    <w:p w14:paraId="30E431BF" w14:textId="77777777" w:rsidR="002D76B5" w:rsidRDefault="002D76B5" w:rsidP="000A13A3">
      <w:pPr>
        <w:pStyle w:val="ListParagraph"/>
        <w:spacing w:after="200"/>
        <w:ind w:left="1440"/>
        <w:rPr>
          <w:rFonts w:ascii="Times New Roman" w:hAnsi="Times New Roman" w:cs="Times New Roman"/>
          <w:b w:val="0"/>
          <w:bCs/>
          <w:color w:val="080808"/>
          <w:szCs w:val="28"/>
        </w:rPr>
      </w:pPr>
    </w:p>
    <w:p w14:paraId="754E2727" w14:textId="77777777" w:rsidR="002D76B5" w:rsidRDefault="002D76B5" w:rsidP="000A13A3">
      <w:pPr>
        <w:pStyle w:val="ListParagraph"/>
        <w:spacing w:after="200"/>
        <w:ind w:left="1440"/>
        <w:rPr>
          <w:rFonts w:ascii="Times New Roman" w:hAnsi="Times New Roman" w:cs="Times New Roman"/>
          <w:b w:val="0"/>
          <w:bCs/>
          <w:color w:val="080808"/>
          <w:szCs w:val="28"/>
        </w:rPr>
      </w:pPr>
    </w:p>
    <w:p w14:paraId="22874CB5" w14:textId="77777777" w:rsidR="002D76B5" w:rsidRDefault="002D76B5" w:rsidP="000A13A3">
      <w:pPr>
        <w:pStyle w:val="ListParagraph"/>
        <w:spacing w:after="200"/>
        <w:ind w:left="1440"/>
        <w:rPr>
          <w:rFonts w:ascii="Times New Roman" w:hAnsi="Times New Roman" w:cs="Times New Roman"/>
          <w:b w:val="0"/>
          <w:bCs/>
          <w:color w:val="080808"/>
          <w:szCs w:val="28"/>
        </w:rPr>
      </w:pPr>
    </w:p>
    <w:p w14:paraId="17F07CAF" w14:textId="77777777" w:rsidR="002D76B5" w:rsidRPr="002D76B5" w:rsidRDefault="002D76B5" w:rsidP="000A13A3">
      <w:pPr>
        <w:pStyle w:val="ListParagraph"/>
        <w:spacing w:after="200"/>
        <w:ind w:left="1440"/>
        <w:rPr>
          <w:rFonts w:ascii="Times New Roman" w:hAnsi="Times New Roman" w:cs="Times New Roman"/>
          <w:b w:val="0"/>
          <w:bCs/>
          <w:color w:val="080808"/>
          <w:szCs w:val="28"/>
        </w:rPr>
      </w:pPr>
    </w:p>
    <w:p w14:paraId="28072473" w14:textId="40BCC0A7" w:rsidR="000A13A3" w:rsidRPr="002D76B5" w:rsidRDefault="000A13A3" w:rsidP="000A13A3">
      <w:pPr>
        <w:spacing w:after="200"/>
        <w:ind w:left="72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Penjelasan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: </w:t>
      </w:r>
    </w:p>
    <w:p w14:paraId="7F46BBEB" w14:textId="61188BAD" w:rsidR="000A13A3" w:rsidRPr="002D76B5" w:rsidRDefault="000A13A3" w:rsidP="00953DC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lastRenderedPageBreak/>
        <w:t xml:space="preserve">Pada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 xml:space="preserve">user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terdapat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user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ID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,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nama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, Alamat,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Nomor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HP, </w:t>
      </w:r>
      <w:proofErr w:type="gram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Jenis</w:t>
      </w:r>
      <w:proofErr w:type="gram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user</w:t>
      </w:r>
      <w:r w:rsidRPr="002D76B5">
        <w:rPr>
          <w:rFonts w:ascii="Times New Roman" w:hAnsi="Times New Roman" w:cs="Times New Roman"/>
          <w:b w:val="0"/>
          <w:bCs/>
          <w:i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ID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diambil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dari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relasi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pada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jenis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user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,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terdapat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 xml:space="preserve">username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password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. </w:t>
      </w:r>
      <w:proofErr w:type="gram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Jenis</w:t>
      </w:r>
      <w:proofErr w:type="gram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 xml:space="preserve">user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ID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sebagai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 xml:space="preserve">foreign key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pada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user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ID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mengetahui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apa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divisi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 xml:space="preserve">user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yang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saat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ini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sedang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login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 (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Membedakan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form</w:t>
      </w:r>
      <w:r w:rsidRPr="002D76B5">
        <w:rPr>
          <w:rFonts w:ascii="Times New Roman" w:hAnsi="Times New Roman" w:cs="Times New Roman"/>
          <w:b w:val="0"/>
          <w:bCs/>
          <w:i/>
          <w:color w:val="080808"/>
          <w:spacing w:val="-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pemilik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dan</w:t>
      </w:r>
      <w:r w:rsidRPr="002D76B5">
        <w:rPr>
          <w:rFonts w:ascii="Times New Roman" w:hAnsi="Times New Roman" w:cs="Times New Roman"/>
          <w:b w:val="0"/>
          <w:bCs/>
          <w:color w:val="080808"/>
          <w:spacing w:val="2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kasir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).</w:t>
      </w:r>
    </w:p>
    <w:p w14:paraId="358368AA" w14:textId="77777777" w:rsidR="000A13A3" w:rsidRPr="002D76B5" w:rsidRDefault="000A13A3" w:rsidP="000A13A3">
      <w:p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57A43063" w14:textId="2537B291" w:rsidR="000A13A3" w:rsidRPr="002D76B5" w:rsidRDefault="000A13A3" w:rsidP="00953DC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Pada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penjualan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terdapat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ID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Penjualan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,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tgl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Penjualan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,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total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Pembayaran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7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dari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semua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5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7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dibeli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,</w:t>
      </w:r>
      <w:r w:rsidRPr="002D76B5">
        <w:rPr>
          <w:rFonts w:ascii="Times New Roman" w:hAnsi="Times New Roman" w:cs="Times New Roman"/>
          <w:b w:val="0"/>
          <w:bCs/>
          <w:color w:val="080808"/>
          <w:spacing w:val="-7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5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kembalian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,</w:t>
      </w:r>
      <w:r w:rsidRPr="002D76B5">
        <w:rPr>
          <w:rFonts w:ascii="Times New Roman" w:hAnsi="Times New Roman" w:cs="Times New Roman"/>
          <w:b w:val="0"/>
          <w:bCs/>
          <w:color w:val="080808"/>
          <w:spacing w:val="-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Pelanggan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57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ID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mengambill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data pada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pelanggan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yang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digunakan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57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mengetahui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siapa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pembeli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tersebut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, dan </w:t>
      </w:r>
      <w:proofErr w:type="spellStart"/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user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ID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mengetahui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siapa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yang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melakukan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penjualan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saat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itu.</w:t>
      </w:r>
    </w:p>
    <w:p w14:paraId="45F2555F" w14:textId="77777777" w:rsidR="000A13A3" w:rsidRPr="002D76B5" w:rsidRDefault="000A13A3" w:rsidP="000A13A3">
      <w:pPr>
        <w:pStyle w:val="ListParagraph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50E13648" w14:textId="21139F59" w:rsidR="000A13A3" w:rsidRPr="002D76B5" w:rsidRDefault="000A13A3" w:rsidP="00953DC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Tabel detail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penjualan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yang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dimana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menyimpan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detail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apa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57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saja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yang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dibeli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oleh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pelanggan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. Di sana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mengambil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Id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>Barang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8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>agar</w:t>
      </w:r>
      <w:r w:rsidRPr="002D76B5">
        <w:rPr>
          <w:rFonts w:ascii="Times New Roman" w:hAnsi="Times New Roman" w:cs="Times New Roman"/>
          <w:b w:val="0"/>
          <w:bCs/>
          <w:color w:val="080808"/>
          <w:spacing w:val="-9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tau</w:t>
      </w:r>
      <w:r w:rsidRPr="002D76B5">
        <w:rPr>
          <w:rFonts w:ascii="Times New Roman" w:hAnsi="Times New Roman" w:cs="Times New Roman"/>
          <w:b w:val="0"/>
          <w:bCs/>
          <w:color w:val="080808"/>
          <w:spacing w:val="-9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0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apa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7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dibeli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0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pada</w:t>
      </w:r>
      <w:r w:rsidRPr="002D76B5">
        <w:rPr>
          <w:rFonts w:ascii="Times New Roman" w:hAnsi="Times New Roman" w:cs="Times New Roman"/>
          <w:b w:val="0"/>
          <w:bCs/>
          <w:color w:val="080808"/>
          <w:spacing w:val="-1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toko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9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tersebut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</w:t>
      </w:r>
      <w:r w:rsidRPr="002D76B5">
        <w:rPr>
          <w:rFonts w:ascii="Times New Roman" w:hAnsi="Times New Roman" w:cs="Times New Roman"/>
          <w:b w:val="0"/>
          <w:bCs/>
          <w:color w:val="080808"/>
          <w:spacing w:val="-19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Adanya</w:t>
      </w:r>
      <w:r w:rsidRPr="002D76B5">
        <w:rPr>
          <w:rFonts w:ascii="Times New Roman" w:hAnsi="Times New Roman" w:cs="Times New Roman"/>
          <w:b w:val="0"/>
          <w:bCs/>
          <w:color w:val="080808"/>
          <w:spacing w:val="-1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57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detail di mana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pelanggan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dapat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membeli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banyak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dengan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waktu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sama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yang hanya</w:t>
      </w:r>
      <w:r w:rsidRPr="002D76B5">
        <w:rPr>
          <w:rFonts w:ascii="Times New Roman" w:hAnsi="Times New Roman" w:cs="Times New Roman"/>
          <w:b w:val="0"/>
          <w:bCs/>
          <w:color w:val="080808"/>
          <w:spacing w:val="-2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memiliki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ID</w:t>
      </w:r>
      <w:r w:rsidRPr="002D76B5">
        <w:rPr>
          <w:rFonts w:ascii="Times New Roman" w:hAnsi="Times New Roman" w:cs="Times New Roman"/>
          <w:b w:val="0"/>
          <w:bCs/>
          <w:color w:val="080808"/>
          <w:spacing w:val="-2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penjualan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1.</w:t>
      </w:r>
    </w:p>
    <w:p w14:paraId="26963762" w14:textId="77777777" w:rsidR="000A13A3" w:rsidRPr="002D76B5" w:rsidRDefault="000A13A3" w:rsidP="000A13A3">
      <w:pPr>
        <w:pStyle w:val="ListParagraph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6AEC4CB5" w14:textId="5FC1D518" w:rsidR="000A13A3" w:rsidRPr="002D76B5" w:rsidRDefault="000A13A3" w:rsidP="00953DC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Tabel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berelasi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dengan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 xml:space="preserve">supplier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dan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kategori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 Yang di mana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sendiri agar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diketahui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termasuk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kategori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apa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dari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siapa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supplier</w:t>
      </w:r>
      <w:r w:rsidRPr="002D76B5">
        <w:rPr>
          <w:rFonts w:ascii="Times New Roman" w:hAnsi="Times New Roman" w:cs="Times New Roman"/>
          <w:b w:val="0"/>
          <w:bCs/>
          <w:i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yang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mendatangkan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</w:t>
      </w:r>
    </w:p>
    <w:p w14:paraId="5E4252B9" w14:textId="77777777" w:rsidR="000A13A3" w:rsidRPr="002D76B5" w:rsidRDefault="000A13A3" w:rsidP="000A13A3">
      <w:pPr>
        <w:pStyle w:val="ListParagraph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287074C4" w14:textId="77777777" w:rsidR="000A13A3" w:rsidRPr="002D76B5" w:rsidRDefault="000A13A3" w:rsidP="00953DC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Pada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pembelian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terdapat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ID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Pembelian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,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tgl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Pembelian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dan total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Pembayaran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hanya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mencatat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ID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pembelian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direlasikan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dengan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detail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pembelian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dan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mencatat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total</w:t>
      </w:r>
      <w:r w:rsidRPr="002D76B5">
        <w:rPr>
          <w:rFonts w:ascii="Times New Roman" w:hAnsi="Times New Roman" w:cs="Times New Roman"/>
          <w:b w:val="0"/>
          <w:bCs/>
          <w:color w:val="080808"/>
          <w:spacing w:val="-57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pembayaran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dapat</w:t>
      </w:r>
      <w:r w:rsidRPr="002D76B5">
        <w:rPr>
          <w:rFonts w:ascii="Times New Roman" w:hAnsi="Times New Roman" w:cs="Times New Roman"/>
          <w:b w:val="0"/>
          <w:bCs/>
          <w:color w:val="080808"/>
          <w:spacing w:val="2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dijadikan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suatu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informasi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2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pada</w:t>
      </w:r>
      <w:r w:rsidRPr="002D76B5">
        <w:rPr>
          <w:rFonts w:ascii="Times New Roman" w:hAnsi="Times New Roman" w:cs="Times New Roman"/>
          <w:b w:val="0"/>
          <w:bCs/>
          <w:color w:val="080808"/>
          <w:spacing w:val="-2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laporan</w:t>
      </w:r>
      <w:proofErr w:type="spellEnd"/>
    </w:p>
    <w:p w14:paraId="140BEE88" w14:textId="77777777" w:rsidR="000A13A3" w:rsidRPr="002D76B5" w:rsidRDefault="000A13A3" w:rsidP="000A13A3">
      <w:p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0D7D3C30" w14:textId="6D4A83FD" w:rsidR="000A13A3" w:rsidRPr="002D76B5" w:rsidRDefault="000A13A3" w:rsidP="00953DC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Tabel</w:t>
      </w:r>
      <w:r w:rsidRPr="002D76B5">
        <w:rPr>
          <w:rFonts w:ascii="Times New Roman" w:hAnsi="Times New Roman" w:cs="Times New Roman"/>
          <w:b w:val="0"/>
          <w:bCs/>
          <w:color w:val="080808"/>
          <w:spacing w:val="-13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detail</w:t>
      </w:r>
      <w:r w:rsidRPr="002D76B5">
        <w:rPr>
          <w:rFonts w:ascii="Times New Roman" w:hAnsi="Times New Roman" w:cs="Times New Roman"/>
          <w:b w:val="0"/>
          <w:bCs/>
          <w:color w:val="080808"/>
          <w:spacing w:val="-1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pembelian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2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13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</w:t>
      </w:r>
      <w:r w:rsidRPr="002D76B5">
        <w:rPr>
          <w:rFonts w:ascii="Times New Roman" w:hAnsi="Times New Roman" w:cs="Times New Roman"/>
          <w:b w:val="0"/>
          <w:bCs/>
          <w:color w:val="080808"/>
          <w:spacing w:val="-12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mana</w:t>
      </w:r>
      <w:r w:rsidRPr="002D76B5">
        <w:rPr>
          <w:rFonts w:ascii="Times New Roman" w:hAnsi="Times New Roman" w:cs="Times New Roman"/>
          <w:b w:val="0"/>
          <w:bCs/>
          <w:color w:val="080808"/>
          <w:spacing w:val="-1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menyimpan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2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0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detail</w:t>
      </w:r>
      <w:r w:rsidRPr="002D76B5">
        <w:rPr>
          <w:rFonts w:ascii="Times New Roman" w:hAnsi="Times New Roman" w:cs="Times New Roman"/>
          <w:b w:val="0"/>
          <w:bCs/>
          <w:color w:val="080808"/>
          <w:spacing w:val="-10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apa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57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saja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dibeli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oleh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toko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tersebut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dari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supplier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sana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mengambil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3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Id</w:t>
      </w:r>
      <w:r w:rsidRPr="002D76B5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agar</w:t>
      </w:r>
      <w:r w:rsidRPr="002D76B5">
        <w:rPr>
          <w:rFonts w:ascii="Times New Roman" w:hAnsi="Times New Roman" w:cs="Times New Roman"/>
          <w:b w:val="0"/>
          <w:bCs/>
          <w:color w:val="080808"/>
          <w:spacing w:val="-5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tau</w:t>
      </w:r>
      <w:r w:rsidRPr="002D76B5">
        <w:rPr>
          <w:rFonts w:ascii="Times New Roman" w:hAnsi="Times New Roman" w:cs="Times New Roman"/>
          <w:b w:val="0"/>
          <w:bCs/>
          <w:color w:val="080808"/>
          <w:spacing w:val="-3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apa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dibeli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3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pada</w:t>
      </w:r>
      <w:r w:rsidRPr="002D76B5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toko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5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>tersebut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>.</w:t>
      </w:r>
      <w:r w:rsidRPr="002D76B5">
        <w:rPr>
          <w:rFonts w:ascii="Times New Roman" w:hAnsi="Times New Roman" w:cs="Times New Roman"/>
          <w:b w:val="0"/>
          <w:bCs/>
          <w:color w:val="080808"/>
          <w:spacing w:val="-24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>Adanya</w:t>
      </w:r>
      <w:r w:rsidRPr="002D76B5">
        <w:rPr>
          <w:rFonts w:ascii="Times New Roman" w:hAnsi="Times New Roman" w:cs="Times New Roman"/>
          <w:b w:val="0"/>
          <w:bCs/>
          <w:color w:val="080808"/>
          <w:spacing w:val="-13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>tabel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detail</w:t>
      </w:r>
      <w:r w:rsidRPr="002D76B5">
        <w:rPr>
          <w:rFonts w:ascii="Times New Roman" w:hAnsi="Times New Roman" w:cs="Times New Roman"/>
          <w:b w:val="0"/>
          <w:bCs/>
          <w:color w:val="080808"/>
          <w:spacing w:val="-12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</w:t>
      </w:r>
      <w:r w:rsidRPr="002D76B5">
        <w:rPr>
          <w:rFonts w:ascii="Times New Roman" w:hAnsi="Times New Roman" w:cs="Times New Roman"/>
          <w:b w:val="0"/>
          <w:bCs/>
          <w:color w:val="080808"/>
          <w:spacing w:val="-12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mana</w:t>
      </w:r>
      <w:r w:rsidRPr="002D76B5">
        <w:rPr>
          <w:rFonts w:ascii="Times New Roman" w:hAnsi="Times New Roman" w:cs="Times New Roman"/>
          <w:b w:val="0"/>
          <w:bCs/>
          <w:color w:val="080808"/>
          <w:spacing w:val="-13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toko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2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dapat</w:t>
      </w:r>
      <w:r w:rsidRPr="002D76B5">
        <w:rPr>
          <w:rFonts w:ascii="Times New Roman" w:hAnsi="Times New Roman" w:cs="Times New Roman"/>
          <w:b w:val="0"/>
          <w:bCs/>
          <w:color w:val="080808"/>
          <w:spacing w:val="-1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membeli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2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banyak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2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57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dengan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waktu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sama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yang</w:t>
      </w:r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hanya</w:t>
      </w:r>
      <w:r w:rsidRPr="002D76B5">
        <w:rPr>
          <w:rFonts w:ascii="Times New Roman" w:hAnsi="Times New Roman" w:cs="Times New Roman"/>
          <w:b w:val="0"/>
          <w:bCs/>
          <w:color w:val="080808"/>
          <w:spacing w:val="-2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memiliki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ID</w:t>
      </w:r>
      <w:r w:rsidRPr="002D76B5">
        <w:rPr>
          <w:rFonts w:ascii="Times New Roman" w:hAnsi="Times New Roman" w:cs="Times New Roman"/>
          <w:b w:val="0"/>
          <w:bCs/>
          <w:color w:val="080808"/>
          <w:spacing w:val="-3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pembelian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</w:p>
    <w:p w14:paraId="173F8CD8" w14:textId="77777777" w:rsidR="000A13A3" w:rsidRPr="002D76B5" w:rsidRDefault="000A13A3" w:rsidP="000A13A3">
      <w:p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187AC718" w14:textId="6ED93293" w:rsidR="000A13A3" w:rsidRPr="002D76B5" w:rsidRDefault="000A13A3" w:rsidP="00953DC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Tabel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incoming</w:t>
      </w:r>
      <w:r w:rsidRPr="002D76B5">
        <w:rPr>
          <w:rFonts w:ascii="Times New Roman" w:hAnsi="Times New Roman" w:cs="Times New Roman"/>
          <w:b w:val="0"/>
          <w:bCs/>
          <w:i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>claim</w:t>
      </w:r>
      <w:r w:rsidRPr="002D76B5">
        <w:rPr>
          <w:rFonts w:ascii="Times New Roman" w:hAnsi="Times New Roman" w:cs="Times New Roman"/>
          <w:b w:val="0"/>
          <w:bCs/>
          <w:i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menampung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sebuah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data</w:t>
      </w:r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untuk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pengembalian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barang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yang di mana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nantinya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disesuaikan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dengan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ID</w:t>
      </w:r>
      <w:r w:rsidRPr="002D76B5">
        <w:rPr>
          <w:rFonts w:ascii="Times New Roman" w:hAnsi="Times New Roman" w:cs="Times New Roman"/>
          <w:b w:val="0"/>
          <w:bCs/>
          <w:color w:val="080808"/>
          <w:spacing w:val="-3"/>
          <w:sz w:val="24"/>
          <w:szCs w:val="24"/>
        </w:rPr>
        <w:t xml:space="preserve"> </w:t>
      </w:r>
      <w:proofErr w:type="spellStart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Penjualan</w:t>
      </w:r>
      <w:proofErr w:type="spellEnd"/>
      <w:r w:rsidRPr="002D76B5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</w:t>
      </w:r>
    </w:p>
    <w:p w14:paraId="3934AC66" w14:textId="6819309D" w:rsidR="000A13A3" w:rsidRPr="00953DC1" w:rsidRDefault="000A13A3" w:rsidP="00953DC1">
      <w:pPr>
        <w:ind w:left="720"/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</w:pPr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Dan pada setiap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nama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Pr="00953DC1">
        <w:rPr>
          <w:rFonts w:ascii="Times New Roman" w:hAnsi="Times New Roman" w:cs="Times New Roman"/>
          <w:b w:val="0"/>
          <w:bCs/>
          <w:i/>
          <w:color w:val="080808"/>
          <w:sz w:val="24"/>
          <w:szCs w:val="24"/>
        </w:rPr>
        <w:t xml:space="preserve">column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akan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memiliki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tipe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data yang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varian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,</w:t>
      </w:r>
      <w:r w:rsidRPr="00953DC1">
        <w:rPr>
          <w:rFonts w:ascii="Times New Roman" w:hAnsi="Times New Roman" w:cs="Times New Roman"/>
          <w:b w:val="0"/>
          <w:bCs/>
          <w:color w:val="080808"/>
          <w:spacing w:val="1"/>
          <w:sz w:val="24"/>
          <w:szCs w:val="24"/>
        </w:rPr>
        <w:t xml:space="preserve"> </w:t>
      </w:r>
      <w:proofErr w:type="spellStart"/>
      <w:proofErr w:type="gram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seperti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r w:rsidR="00953DC1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jumlah</w:t>
      </w:r>
      <w:proofErr w:type="spellEnd"/>
      <w:proofErr w:type="gramEnd"/>
      <w:r w:rsidRPr="00953DC1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menggunakan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tipe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pacing w:val="-5"/>
          <w:sz w:val="24"/>
          <w:szCs w:val="24"/>
        </w:rPr>
        <w:t xml:space="preserve"> </w:t>
      </w:r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data</w:t>
      </w:r>
      <w:r w:rsidRPr="00953DC1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int,</w:t>
      </w:r>
      <w:r w:rsidRPr="00953DC1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nama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pacing w:val="-3"/>
          <w:sz w:val="24"/>
          <w:szCs w:val="24"/>
        </w:rPr>
        <w:t xml:space="preserve">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menggunakan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pacing w:val="-4"/>
          <w:sz w:val="24"/>
          <w:szCs w:val="24"/>
        </w:rPr>
        <w:t xml:space="preserve">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tipe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pacing w:val="-5"/>
          <w:sz w:val="24"/>
          <w:szCs w:val="24"/>
        </w:rPr>
        <w:t xml:space="preserve"> </w:t>
      </w:r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data</w:t>
      </w:r>
      <w:r w:rsidRPr="00953DC1">
        <w:rPr>
          <w:rFonts w:ascii="Times New Roman" w:hAnsi="Times New Roman" w:cs="Times New Roman"/>
          <w:b w:val="0"/>
          <w:bCs/>
          <w:color w:val="080808"/>
          <w:spacing w:val="-58"/>
          <w:sz w:val="24"/>
          <w:szCs w:val="24"/>
        </w:rPr>
        <w:t xml:space="preserve"> </w:t>
      </w:r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String,</w:t>
      </w:r>
      <w:r w:rsidRPr="00953DC1">
        <w:rPr>
          <w:rFonts w:ascii="Times New Roman" w:hAnsi="Times New Roman" w:cs="Times New Roman"/>
          <w:b w:val="0"/>
          <w:bCs/>
          <w:color w:val="080808"/>
          <w:spacing w:val="-1"/>
          <w:sz w:val="24"/>
          <w:szCs w:val="24"/>
        </w:rPr>
        <w:t xml:space="preserve"> </w:t>
      </w:r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dan </w:t>
      </w:r>
      <w:proofErr w:type="spellStart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sebagainya</w:t>
      </w:r>
      <w:proofErr w:type="spellEnd"/>
      <w:r w:rsidRP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.</w:t>
      </w:r>
    </w:p>
    <w:p w14:paraId="1A14A107" w14:textId="77777777" w:rsidR="002D76B5" w:rsidRDefault="002D76B5" w:rsidP="000A13A3">
      <w:pPr>
        <w:ind w:left="72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4F7EA4C3" w14:textId="1A61FBC1" w:rsidR="002D76B5" w:rsidRDefault="002D76B5" w:rsidP="00953DC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Dan pada setiap column </w:t>
      </w:r>
      <w:proofErr w:type="spellStart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varian</w:t>
      </w:r>
      <w:proofErr w:type="spellEnd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data </w:t>
      </w:r>
      <w:r w:rsidR="00A763AF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int, </w:t>
      </w:r>
      <w:proofErr w:type="spellStart"/>
      <w:r w:rsidR="00A763AF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nama</w:t>
      </w:r>
      <w:proofErr w:type="spellEnd"/>
      <w:r w:rsidR="00A763AF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A763AF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menggunakan</w:t>
      </w:r>
      <w:proofErr w:type="spellEnd"/>
      <w:r w:rsidR="00A763AF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proofErr w:type="spellStart"/>
      <w:r w:rsidR="00A763AF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tipe</w:t>
      </w:r>
      <w:proofErr w:type="spellEnd"/>
      <w:r w:rsidR="00A763AF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data String, dan </w:t>
      </w:r>
      <w:proofErr w:type="spellStart"/>
      <w:r w:rsidR="00A763AF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sebagainya</w:t>
      </w:r>
      <w:proofErr w:type="spellEnd"/>
      <w:r w:rsidR="00A763AF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. </w:t>
      </w:r>
      <w:r w:rsidR="00953DC1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</w:p>
    <w:p w14:paraId="5B1CFBE3" w14:textId="77777777" w:rsidR="00953DC1" w:rsidRDefault="00953DC1" w:rsidP="00953DC1">
      <w:pPr>
        <w:ind w:left="36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2E030501" w14:textId="77777777" w:rsidR="00953DC1" w:rsidRDefault="00953DC1" w:rsidP="00953DC1">
      <w:pPr>
        <w:ind w:left="36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7236D110" w14:textId="60FCAD97" w:rsidR="00953DC1" w:rsidRDefault="00953DC1" w:rsidP="00953DC1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Pembuatan Form </w:t>
      </w:r>
      <w:proofErr w:type="spellStart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 </w:t>
      </w:r>
      <w:r w:rsidR="00F014DC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 xml:space="preserve">HTML dan Code Editor </w:t>
      </w:r>
      <w:proofErr w:type="spellStart"/>
      <w:r w:rsidR="00F014DC"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  <w:t>VSCode</w:t>
      </w:r>
      <w:proofErr w:type="spellEnd"/>
    </w:p>
    <w:p w14:paraId="18A420A9" w14:textId="77777777" w:rsidR="00F014DC" w:rsidRDefault="00F014DC" w:rsidP="00F014DC">
      <w:pPr>
        <w:pStyle w:val="BodyText"/>
        <w:spacing w:before="50" w:line="259" w:lineRule="auto"/>
        <w:ind w:left="720" w:right="395" w:firstLine="720"/>
      </w:pPr>
      <w:r>
        <w:t>Pembuatan</w:t>
      </w:r>
      <w:r>
        <w:rPr>
          <w:spacing w:val="1"/>
        </w:rPr>
        <w:t xml:space="preserve"> </w:t>
      </w:r>
      <w:r>
        <w:rPr>
          <w:i/>
        </w:rPr>
        <w:t>form</w:t>
      </w:r>
      <w:r>
        <w:rPr>
          <w:i/>
          <w:spacing w:val="1"/>
        </w:rPr>
        <w:t xml:space="preserve"> </w:t>
      </w:r>
      <w:r>
        <w:t>bertujuan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rPr>
          <w:i/>
        </w:rPr>
        <w:t>user</w:t>
      </w:r>
      <w:r>
        <w:rPr>
          <w:i/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sesuatu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kasus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dibutuhkan.</w:t>
      </w:r>
      <w:r>
        <w:rPr>
          <w:spacing w:val="1"/>
        </w:rPr>
        <w:t xml:space="preserve"> </w:t>
      </w:r>
      <w:r>
        <w:t>Misalkan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form</w:t>
      </w:r>
      <w:r>
        <w:rPr>
          <w:i/>
          <w:spacing w:val="1"/>
        </w:rPr>
        <w:t xml:space="preserve"> </w:t>
      </w:r>
      <w:r>
        <w:t>transaksi,</w:t>
      </w:r>
      <w:r>
        <w:rPr>
          <w:spacing w:val="1"/>
        </w:rPr>
        <w:t xml:space="preserve"> </w:t>
      </w:r>
      <w:r>
        <w:rPr>
          <w:i/>
        </w:rPr>
        <w:t>user</w:t>
      </w:r>
      <w:r>
        <w:rPr>
          <w:i/>
          <w:spacing w:val="1"/>
        </w:rPr>
        <w:t xml:space="preserve"> </w:t>
      </w:r>
      <w:r>
        <w:t>dapat</w:t>
      </w:r>
      <w:r>
        <w:rPr>
          <w:spacing w:val="-57"/>
        </w:rPr>
        <w:t xml:space="preserve"> </w:t>
      </w:r>
      <w:r>
        <w:t>melakukan</w:t>
      </w:r>
      <w:r>
        <w:rPr>
          <w:spacing w:val="-1"/>
        </w:rPr>
        <w:t xml:space="preserve"> </w:t>
      </w:r>
      <w:r>
        <w:t>sebuah</w:t>
      </w:r>
      <w:r>
        <w:rPr>
          <w:spacing w:val="-1"/>
        </w:rPr>
        <w:t xml:space="preserve"> </w:t>
      </w:r>
      <w:r>
        <w:t>transaksi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mana</w:t>
      </w:r>
      <w:r>
        <w:rPr>
          <w:spacing w:val="-3"/>
        </w:rPr>
        <w:t xml:space="preserve"> </w:t>
      </w:r>
      <w:r>
        <w:t xml:space="preserve">hanya </w:t>
      </w:r>
      <w:r>
        <w:rPr>
          <w:i/>
        </w:rPr>
        <w:t xml:space="preserve">user </w:t>
      </w:r>
      <w:r>
        <w:t>yang</w:t>
      </w:r>
      <w:r>
        <w:rPr>
          <w:spacing w:val="-1"/>
        </w:rPr>
        <w:t xml:space="preserve"> </w:t>
      </w:r>
      <w:r>
        <w:t>meng-</w:t>
      </w:r>
      <w:r>
        <w:rPr>
          <w:i/>
        </w:rPr>
        <w:t xml:space="preserve">input </w:t>
      </w:r>
      <w:r>
        <w:t>sebuah</w:t>
      </w:r>
      <w:r>
        <w:rPr>
          <w:spacing w:val="-1"/>
        </w:rPr>
        <w:t xml:space="preserve"> </w:t>
      </w:r>
      <w:r>
        <w:t>data.</w:t>
      </w:r>
    </w:p>
    <w:p w14:paraId="49FDF1D2" w14:textId="2E32E26D" w:rsidR="00F014DC" w:rsidRDefault="00F014DC" w:rsidP="00F014DC">
      <w:pPr>
        <w:pStyle w:val="BodyText"/>
        <w:spacing w:before="50" w:line="259" w:lineRule="auto"/>
        <w:ind w:left="0" w:right="395"/>
      </w:pPr>
      <w:r>
        <w:tab/>
      </w:r>
    </w:p>
    <w:p w14:paraId="01C7B3E2" w14:textId="05E10CE1" w:rsidR="00F014DC" w:rsidRPr="00F014DC" w:rsidRDefault="00F014DC" w:rsidP="00F014DC">
      <w:pPr>
        <w:ind w:left="720"/>
        <w:rPr>
          <w:rFonts w:ascii="Times New Roman" w:hAnsi="Times New Roman" w:cs="Times New Roman"/>
          <w:b w:val="0"/>
          <w:bCs/>
          <w:color w:val="080808"/>
          <w:sz w:val="24"/>
          <w:szCs w:val="24"/>
        </w:rPr>
      </w:pPr>
    </w:p>
    <w:p w14:paraId="49555D33" w14:textId="77777777" w:rsidR="000A13A3" w:rsidRDefault="000A13A3" w:rsidP="000A13A3">
      <w:pPr>
        <w:rPr>
          <w:rFonts w:ascii="Times New Roman" w:hAnsi="Times New Roman" w:cs="Times New Roman"/>
          <w:b w:val="0"/>
          <w:bCs/>
          <w:color w:val="080808"/>
        </w:rPr>
      </w:pPr>
    </w:p>
    <w:p w14:paraId="07A3C788" w14:textId="7FFC4F5A" w:rsidR="00A763AF" w:rsidRPr="00EE518D" w:rsidRDefault="00A763AF" w:rsidP="000A13A3">
      <w:pPr>
        <w:rPr>
          <w:rFonts w:ascii="Times New Roman" w:hAnsi="Times New Roman" w:cs="Times New Roman"/>
          <w:b w:val="0"/>
          <w:bCs/>
        </w:rPr>
        <w:sectPr w:rsidR="00A763AF" w:rsidRPr="00EE518D" w:rsidSect="000A13A3">
          <w:pgSz w:w="11910" w:h="16840"/>
          <w:pgMar w:top="1500" w:right="1040" w:bottom="280" w:left="1340" w:header="720" w:footer="720" w:gutter="0"/>
          <w:cols w:space="720"/>
        </w:sectPr>
      </w:pPr>
    </w:p>
    <w:p w14:paraId="281F7A44" w14:textId="77777777" w:rsidR="00D16BBE" w:rsidRPr="00A763AF" w:rsidRDefault="00D16BBE" w:rsidP="00A763AF">
      <w:pPr>
        <w:spacing w:after="200"/>
        <w:jc w:val="both"/>
        <w:rPr>
          <w:rFonts w:ascii="Times New Roman" w:hAnsi="Times New Roman" w:cs="Times New Roman"/>
          <w:b w:val="0"/>
          <w:bCs/>
          <w:sz w:val="24"/>
          <w:szCs w:val="24"/>
        </w:rPr>
      </w:pPr>
    </w:p>
    <w:p w14:paraId="05C60FDD" w14:textId="30AB6B6A" w:rsidR="007B3481" w:rsidRPr="00EE518D" w:rsidRDefault="00DB0917" w:rsidP="00DB0917">
      <w:pPr>
        <w:pStyle w:val="Head1"/>
        <w:rPr>
          <w:rFonts w:ascii="Times New Roman" w:hAnsi="Times New Roman" w:cs="Times New Roman"/>
          <w:color w:val="292561" w:themeColor="text2"/>
        </w:rPr>
      </w:pPr>
      <w:bookmarkStart w:id="4" w:name="_Toc148531635"/>
      <w:r w:rsidRPr="00EE518D">
        <w:rPr>
          <w:rFonts w:ascii="Times New Roman" w:hAnsi="Times New Roman" w:cs="Times New Roman"/>
          <w:color w:val="292561" w:themeColor="text2"/>
        </w:rPr>
        <w:t xml:space="preserve">Kebutuhan </w:t>
      </w:r>
      <w:proofErr w:type="spellStart"/>
      <w:r w:rsidRPr="00EE518D">
        <w:rPr>
          <w:rFonts w:ascii="Times New Roman" w:hAnsi="Times New Roman" w:cs="Times New Roman"/>
          <w:color w:val="292561" w:themeColor="text2"/>
        </w:rPr>
        <w:t>Peralatan</w:t>
      </w:r>
      <w:proofErr w:type="spellEnd"/>
      <w:r w:rsidRPr="00EE518D">
        <w:rPr>
          <w:rFonts w:ascii="Times New Roman" w:hAnsi="Times New Roman" w:cs="Times New Roman"/>
          <w:color w:val="292561" w:themeColor="text2"/>
        </w:rPr>
        <w:t>/</w:t>
      </w:r>
      <w:proofErr w:type="spellStart"/>
      <w:r w:rsidRPr="00EE518D">
        <w:rPr>
          <w:rFonts w:ascii="Times New Roman" w:hAnsi="Times New Roman" w:cs="Times New Roman"/>
          <w:color w:val="292561" w:themeColor="text2"/>
        </w:rPr>
        <w:t>Perangkat</w:t>
      </w:r>
      <w:proofErr w:type="spellEnd"/>
      <w:r w:rsidRPr="00EE518D">
        <w:rPr>
          <w:rFonts w:ascii="Times New Roman" w:hAnsi="Times New Roman" w:cs="Times New Roman"/>
          <w:color w:val="292561" w:themeColor="text2"/>
        </w:rPr>
        <w:t xml:space="preserve"> dan Bahan/</w:t>
      </w:r>
      <w:proofErr w:type="spellStart"/>
      <w:r w:rsidRPr="00EE518D">
        <w:rPr>
          <w:rFonts w:ascii="Times New Roman" w:hAnsi="Times New Roman" w:cs="Times New Roman"/>
          <w:color w:val="292561" w:themeColor="text2"/>
        </w:rPr>
        <w:t>Komponen</w:t>
      </w:r>
      <w:bookmarkEnd w:id="4"/>
      <w:proofErr w:type="spellEnd"/>
    </w:p>
    <w:tbl>
      <w:tblPr>
        <w:tblW w:w="9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2"/>
        <w:gridCol w:w="1401"/>
        <w:gridCol w:w="983"/>
        <w:gridCol w:w="1401"/>
        <w:gridCol w:w="1399"/>
        <w:gridCol w:w="1207"/>
        <w:gridCol w:w="1309"/>
      </w:tblGrid>
      <w:tr w:rsidR="00DB0917" w:rsidRPr="00EE518D" w14:paraId="1E1BA767" w14:textId="77777777" w:rsidTr="00A97AE3">
        <w:trPr>
          <w:tblHeader/>
        </w:trPr>
        <w:tc>
          <w:tcPr>
            <w:tcW w:w="1542" w:type="dxa"/>
            <w:vMerge w:val="restart"/>
            <w:vAlign w:val="center"/>
          </w:tcPr>
          <w:p w14:paraId="0E104C25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Fase/Proses</w:t>
            </w:r>
          </w:p>
        </w:tc>
        <w:tc>
          <w:tcPr>
            <w:tcW w:w="3785" w:type="dxa"/>
            <w:gridSpan w:val="3"/>
            <w:vAlign w:val="center"/>
          </w:tcPr>
          <w:p w14:paraId="2245DB98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Peralatan</w:t>
            </w:r>
            <w:proofErr w:type="spellEnd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/</w:t>
            </w: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Perangkat</w:t>
            </w:r>
            <w:proofErr w:type="spellEnd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 xml:space="preserve"> (SW/HW)</w:t>
            </w:r>
          </w:p>
        </w:tc>
        <w:tc>
          <w:tcPr>
            <w:tcW w:w="3915" w:type="dxa"/>
            <w:gridSpan w:val="3"/>
          </w:tcPr>
          <w:p w14:paraId="6D0619E0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Bahan/</w:t>
            </w: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Komponen</w:t>
            </w:r>
            <w:proofErr w:type="spellEnd"/>
          </w:p>
        </w:tc>
      </w:tr>
      <w:tr w:rsidR="00DB0917" w:rsidRPr="00EE518D" w14:paraId="298CAC97" w14:textId="77777777" w:rsidTr="00A97AE3">
        <w:trPr>
          <w:tblHeader/>
        </w:trPr>
        <w:tc>
          <w:tcPr>
            <w:tcW w:w="1542" w:type="dxa"/>
            <w:vMerge/>
            <w:vAlign w:val="center"/>
          </w:tcPr>
          <w:p w14:paraId="25F1EC2B" w14:textId="77777777" w:rsidR="00DB0917" w:rsidRPr="00EE518D" w:rsidRDefault="00DB0917" w:rsidP="00A97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  <w:tc>
          <w:tcPr>
            <w:tcW w:w="1401" w:type="dxa"/>
            <w:vAlign w:val="center"/>
          </w:tcPr>
          <w:p w14:paraId="4CFDE79D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Nama</w:t>
            </w:r>
          </w:p>
        </w:tc>
        <w:tc>
          <w:tcPr>
            <w:tcW w:w="983" w:type="dxa"/>
            <w:vAlign w:val="center"/>
          </w:tcPr>
          <w:p w14:paraId="43AB6281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Jumlah</w:t>
            </w:r>
            <w:proofErr w:type="spellEnd"/>
          </w:p>
        </w:tc>
        <w:tc>
          <w:tcPr>
            <w:tcW w:w="1401" w:type="dxa"/>
          </w:tcPr>
          <w:p w14:paraId="20EEBAFE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Catatan</w:t>
            </w:r>
            <w:proofErr w:type="spellEnd"/>
          </w:p>
        </w:tc>
        <w:tc>
          <w:tcPr>
            <w:tcW w:w="1399" w:type="dxa"/>
            <w:vAlign w:val="center"/>
          </w:tcPr>
          <w:p w14:paraId="01886ABC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Nama</w:t>
            </w:r>
          </w:p>
        </w:tc>
        <w:tc>
          <w:tcPr>
            <w:tcW w:w="1207" w:type="dxa"/>
          </w:tcPr>
          <w:p w14:paraId="69735435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Jumlah</w:t>
            </w:r>
            <w:proofErr w:type="spellEnd"/>
          </w:p>
        </w:tc>
        <w:tc>
          <w:tcPr>
            <w:tcW w:w="1309" w:type="dxa"/>
            <w:vAlign w:val="center"/>
          </w:tcPr>
          <w:p w14:paraId="08727204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Catatan</w:t>
            </w:r>
            <w:proofErr w:type="spellEnd"/>
          </w:p>
        </w:tc>
      </w:tr>
      <w:tr w:rsidR="00DB0917" w:rsidRPr="00EE518D" w14:paraId="1D01B7F8" w14:textId="77777777" w:rsidTr="00A97AE3">
        <w:trPr>
          <w:trHeight w:val="550"/>
        </w:trPr>
        <w:tc>
          <w:tcPr>
            <w:tcW w:w="1542" w:type="dxa"/>
          </w:tcPr>
          <w:p w14:paraId="14C5EBFC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Survei</w:t>
            </w:r>
            <w:proofErr w:type="spellEnd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Lapang</w:t>
            </w:r>
            <w:proofErr w:type="spellEnd"/>
          </w:p>
        </w:tc>
        <w:tc>
          <w:tcPr>
            <w:tcW w:w="1401" w:type="dxa"/>
          </w:tcPr>
          <w:p w14:paraId="07FACED5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Kamera</w:t>
            </w:r>
          </w:p>
        </w:tc>
        <w:tc>
          <w:tcPr>
            <w:tcW w:w="983" w:type="dxa"/>
          </w:tcPr>
          <w:p w14:paraId="3BDD8244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1401" w:type="dxa"/>
          </w:tcPr>
          <w:p w14:paraId="3BDB5015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HP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pribadi</w:t>
            </w:r>
            <w:proofErr w:type="spellEnd"/>
          </w:p>
        </w:tc>
        <w:tc>
          <w:tcPr>
            <w:tcW w:w="1399" w:type="dxa"/>
          </w:tcPr>
          <w:p w14:paraId="679C0640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Notebook</w:t>
            </w:r>
          </w:p>
          <w:p w14:paraId="67A8B02C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Ballpoint</w:t>
            </w:r>
          </w:p>
        </w:tc>
        <w:tc>
          <w:tcPr>
            <w:tcW w:w="1207" w:type="dxa"/>
          </w:tcPr>
          <w:p w14:paraId="4D7B698A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  <w:p w14:paraId="128CC002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1309" w:type="dxa"/>
          </w:tcPr>
          <w:p w14:paraId="3CAEBD48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Pembelian</w:t>
            </w:r>
            <w:proofErr w:type="spellEnd"/>
          </w:p>
          <w:p w14:paraId="16A0419C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Pembelian</w:t>
            </w:r>
            <w:proofErr w:type="spellEnd"/>
          </w:p>
        </w:tc>
      </w:tr>
      <w:tr w:rsidR="00DB0917" w:rsidRPr="00EE518D" w14:paraId="15E91EC9" w14:textId="77777777" w:rsidTr="00A97AE3">
        <w:tc>
          <w:tcPr>
            <w:tcW w:w="1542" w:type="dxa"/>
          </w:tcPr>
          <w:p w14:paraId="65FB64B5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Observasi</w:t>
            </w:r>
            <w:proofErr w:type="spellEnd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dan wawancara</w:t>
            </w:r>
          </w:p>
        </w:tc>
        <w:tc>
          <w:tcPr>
            <w:tcW w:w="1401" w:type="dxa"/>
          </w:tcPr>
          <w:p w14:paraId="785355C2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Recorder</w:t>
            </w:r>
          </w:p>
          <w:p w14:paraId="300DE3CC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Kamera</w:t>
            </w:r>
          </w:p>
        </w:tc>
        <w:tc>
          <w:tcPr>
            <w:tcW w:w="983" w:type="dxa"/>
          </w:tcPr>
          <w:p w14:paraId="1FE8C761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  <w:p w14:paraId="4035858B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1401" w:type="dxa"/>
          </w:tcPr>
          <w:p w14:paraId="6050ECE7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HP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pribadi</w:t>
            </w:r>
            <w:proofErr w:type="spellEnd"/>
          </w:p>
        </w:tc>
        <w:tc>
          <w:tcPr>
            <w:tcW w:w="1399" w:type="dxa"/>
          </w:tcPr>
          <w:p w14:paraId="1B9D37BB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Notebook</w:t>
            </w:r>
          </w:p>
          <w:p w14:paraId="796FC44A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Ballpoint</w:t>
            </w:r>
          </w:p>
        </w:tc>
        <w:tc>
          <w:tcPr>
            <w:tcW w:w="1207" w:type="dxa"/>
          </w:tcPr>
          <w:p w14:paraId="4FCA5666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  <w:p w14:paraId="2061694A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1309" w:type="dxa"/>
          </w:tcPr>
          <w:p w14:paraId="5410F461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Pembelian</w:t>
            </w:r>
            <w:proofErr w:type="spellEnd"/>
          </w:p>
          <w:p w14:paraId="297C056E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Pembelian</w:t>
            </w:r>
            <w:proofErr w:type="spellEnd"/>
          </w:p>
        </w:tc>
      </w:tr>
      <w:tr w:rsidR="00DB0917" w:rsidRPr="00EE518D" w14:paraId="3CB087E8" w14:textId="77777777" w:rsidTr="00A97AE3">
        <w:tc>
          <w:tcPr>
            <w:tcW w:w="1542" w:type="dxa"/>
          </w:tcPr>
          <w:p w14:paraId="2B4EC5FC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Perancangan</w:t>
            </w:r>
            <w:proofErr w:type="spellEnd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Sistem</w:t>
            </w:r>
            <w:proofErr w:type="spellEnd"/>
          </w:p>
        </w:tc>
        <w:tc>
          <w:tcPr>
            <w:tcW w:w="1401" w:type="dxa"/>
          </w:tcPr>
          <w:p w14:paraId="080E1A89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Komputer</w:t>
            </w:r>
            <w:proofErr w:type="spellEnd"/>
          </w:p>
          <w:p w14:paraId="201C9FE9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983" w:type="dxa"/>
          </w:tcPr>
          <w:p w14:paraId="052F7295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1401" w:type="dxa"/>
          </w:tcPr>
          <w:p w14:paraId="084B75CE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Pribadi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/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Laboratorium</w:t>
            </w:r>
            <w:proofErr w:type="spellEnd"/>
          </w:p>
        </w:tc>
        <w:tc>
          <w:tcPr>
            <w:tcW w:w="1399" w:type="dxa"/>
          </w:tcPr>
          <w:p w14:paraId="51F311BD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7" w:type="dxa"/>
          </w:tcPr>
          <w:p w14:paraId="74FC5873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1309" w:type="dxa"/>
          </w:tcPr>
          <w:p w14:paraId="0FDA16FC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</w:tr>
      <w:tr w:rsidR="00DB0917" w:rsidRPr="00EE518D" w14:paraId="7228BA4C" w14:textId="77777777" w:rsidTr="00A97AE3">
        <w:tc>
          <w:tcPr>
            <w:tcW w:w="1542" w:type="dxa"/>
          </w:tcPr>
          <w:p w14:paraId="5B5A9843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Pembuatan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Sistem</w:t>
            </w:r>
            <w:proofErr w:type="spellEnd"/>
          </w:p>
        </w:tc>
        <w:tc>
          <w:tcPr>
            <w:tcW w:w="1401" w:type="dxa"/>
          </w:tcPr>
          <w:p w14:paraId="3D901908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Komputer</w:t>
            </w:r>
            <w:proofErr w:type="spellEnd"/>
          </w:p>
          <w:p w14:paraId="5C1D27D0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983" w:type="dxa"/>
          </w:tcPr>
          <w:p w14:paraId="658D4395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1401" w:type="dxa"/>
          </w:tcPr>
          <w:p w14:paraId="77668FFB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Pribadi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/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Laboratorium</w:t>
            </w:r>
            <w:proofErr w:type="spellEnd"/>
          </w:p>
        </w:tc>
        <w:tc>
          <w:tcPr>
            <w:tcW w:w="1399" w:type="dxa"/>
          </w:tcPr>
          <w:p w14:paraId="34AE7CC1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7" w:type="dxa"/>
          </w:tcPr>
          <w:p w14:paraId="24F4D999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1309" w:type="dxa"/>
          </w:tcPr>
          <w:p w14:paraId="604C821F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</w:tr>
      <w:tr w:rsidR="00DB0917" w:rsidRPr="00EE518D" w14:paraId="7A65A098" w14:textId="77777777" w:rsidTr="00A97AE3">
        <w:tc>
          <w:tcPr>
            <w:tcW w:w="1542" w:type="dxa"/>
          </w:tcPr>
          <w:p w14:paraId="1F7FEA0D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Uji Coba</w:t>
            </w:r>
          </w:p>
        </w:tc>
        <w:tc>
          <w:tcPr>
            <w:tcW w:w="1401" w:type="dxa"/>
          </w:tcPr>
          <w:p w14:paraId="0942B2B1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Komputer</w:t>
            </w:r>
            <w:proofErr w:type="spellEnd"/>
          </w:p>
          <w:p w14:paraId="5ECDEC18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983" w:type="dxa"/>
          </w:tcPr>
          <w:p w14:paraId="1CE72C9D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1401" w:type="dxa"/>
          </w:tcPr>
          <w:p w14:paraId="6BA738FB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Pribadi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/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Laboratorium</w:t>
            </w:r>
            <w:proofErr w:type="spellEnd"/>
          </w:p>
        </w:tc>
        <w:tc>
          <w:tcPr>
            <w:tcW w:w="1399" w:type="dxa"/>
          </w:tcPr>
          <w:p w14:paraId="0941ECFF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Notebook</w:t>
            </w:r>
          </w:p>
          <w:p w14:paraId="412DB732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Ballpoint</w:t>
            </w:r>
          </w:p>
        </w:tc>
        <w:tc>
          <w:tcPr>
            <w:tcW w:w="1207" w:type="dxa"/>
          </w:tcPr>
          <w:p w14:paraId="11D9DAB9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  <w:p w14:paraId="6DA8B1B6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1309" w:type="dxa"/>
          </w:tcPr>
          <w:p w14:paraId="7BB69065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Pembelian</w:t>
            </w:r>
            <w:proofErr w:type="spellEnd"/>
          </w:p>
          <w:p w14:paraId="25CE6782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Pembelian</w:t>
            </w:r>
            <w:proofErr w:type="spellEnd"/>
          </w:p>
        </w:tc>
      </w:tr>
      <w:tr w:rsidR="00DB0917" w:rsidRPr="00EE518D" w14:paraId="37488F73" w14:textId="77777777" w:rsidTr="00A97AE3">
        <w:tc>
          <w:tcPr>
            <w:tcW w:w="1542" w:type="dxa"/>
          </w:tcPr>
          <w:p w14:paraId="27CED42B" w14:textId="77777777" w:rsidR="00DB0917" w:rsidRPr="00EE518D" w:rsidRDefault="00DB0917" w:rsidP="00A97AE3">
            <w:pPr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Maintence</w:t>
            </w:r>
            <w:proofErr w:type="spellEnd"/>
          </w:p>
        </w:tc>
        <w:tc>
          <w:tcPr>
            <w:tcW w:w="1401" w:type="dxa"/>
          </w:tcPr>
          <w:p w14:paraId="44AE2D4B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Komputer</w:t>
            </w:r>
            <w:proofErr w:type="spellEnd"/>
          </w:p>
          <w:p w14:paraId="690C6E82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983" w:type="dxa"/>
          </w:tcPr>
          <w:p w14:paraId="1CF87062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1401" w:type="dxa"/>
          </w:tcPr>
          <w:p w14:paraId="01FC1C73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Pribadi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/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Laboratorium</w:t>
            </w:r>
            <w:proofErr w:type="spellEnd"/>
          </w:p>
        </w:tc>
        <w:tc>
          <w:tcPr>
            <w:tcW w:w="1399" w:type="dxa"/>
          </w:tcPr>
          <w:p w14:paraId="3FDC07C6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7" w:type="dxa"/>
          </w:tcPr>
          <w:p w14:paraId="7722FFE9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  <w:tc>
          <w:tcPr>
            <w:tcW w:w="1309" w:type="dxa"/>
          </w:tcPr>
          <w:p w14:paraId="14C07B58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</w:tr>
    </w:tbl>
    <w:p w14:paraId="613FAF9E" w14:textId="77777777" w:rsidR="00DB0917" w:rsidRPr="00EE518D" w:rsidRDefault="00DB0917" w:rsidP="00DB0917">
      <w:pPr>
        <w:pStyle w:val="Head1"/>
        <w:rPr>
          <w:rFonts w:ascii="Times New Roman" w:hAnsi="Times New Roman" w:cs="Times New Roman"/>
        </w:rPr>
      </w:pPr>
    </w:p>
    <w:p w14:paraId="453AF98B" w14:textId="1318301A" w:rsidR="00DB0917" w:rsidRPr="00EE518D" w:rsidRDefault="00DB0917" w:rsidP="00DB0917">
      <w:pPr>
        <w:pStyle w:val="Head1"/>
        <w:rPr>
          <w:rFonts w:ascii="Times New Roman" w:eastAsia="Arial" w:hAnsi="Times New Roman" w:cs="Times New Roman"/>
          <w:sz w:val="20"/>
          <w:szCs w:val="20"/>
        </w:rPr>
      </w:pPr>
      <w:bookmarkStart w:id="5" w:name="_Toc115018345"/>
      <w:bookmarkStart w:id="6" w:name="_Toc148531636"/>
      <w:proofErr w:type="spellStart"/>
      <w:r w:rsidRPr="00EE518D">
        <w:rPr>
          <w:rFonts w:ascii="Times New Roman" w:hAnsi="Times New Roman" w:cs="Times New Roman"/>
          <w:color w:val="292561" w:themeColor="text2"/>
        </w:rPr>
        <w:t>Tantangan</w:t>
      </w:r>
      <w:proofErr w:type="spellEnd"/>
      <w:r w:rsidRPr="00EE518D">
        <w:rPr>
          <w:rFonts w:ascii="Times New Roman" w:hAnsi="Times New Roman" w:cs="Times New Roman"/>
          <w:color w:val="292561" w:themeColor="text2"/>
        </w:rPr>
        <w:t xml:space="preserve"> dan </w:t>
      </w:r>
      <w:proofErr w:type="spellStart"/>
      <w:r w:rsidRPr="00EE518D">
        <w:rPr>
          <w:rFonts w:ascii="Times New Roman" w:hAnsi="Times New Roman" w:cs="Times New Roman"/>
          <w:color w:val="292561" w:themeColor="text2"/>
        </w:rPr>
        <w:t>Isu</w:t>
      </w:r>
      <w:bookmarkEnd w:id="5"/>
      <w:bookmarkEnd w:id="6"/>
      <w:proofErr w:type="spellEnd"/>
    </w:p>
    <w:tbl>
      <w:tblPr>
        <w:tblW w:w="9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8"/>
        <w:gridCol w:w="2240"/>
        <w:gridCol w:w="2371"/>
        <w:gridCol w:w="943"/>
        <w:gridCol w:w="1798"/>
        <w:gridCol w:w="1312"/>
      </w:tblGrid>
      <w:tr w:rsidR="00DB0917" w:rsidRPr="00EE518D" w14:paraId="63C9922F" w14:textId="77777777" w:rsidTr="00A97AE3">
        <w:trPr>
          <w:tblHeader/>
        </w:trPr>
        <w:tc>
          <w:tcPr>
            <w:tcW w:w="578" w:type="dxa"/>
            <w:vAlign w:val="center"/>
          </w:tcPr>
          <w:p w14:paraId="65C5E1A8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No</w:t>
            </w:r>
          </w:p>
        </w:tc>
        <w:tc>
          <w:tcPr>
            <w:tcW w:w="2240" w:type="dxa"/>
            <w:vAlign w:val="center"/>
          </w:tcPr>
          <w:p w14:paraId="736EDE2B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Proses/Fase/</w:t>
            </w:r>
          </w:p>
          <w:p w14:paraId="7F4E0649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Peralatan</w:t>
            </w:r>
            <w:proofErr w:type="spellEnd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/Bahan</w:t>
            </w:r>
          </w:p>
        </w:tc>
        <w:tc>
          <w:tcPr>
            <w:tcW w:w="2371" w:type="dxa"/>
            <w:vAlign w:val="center"/>
          </w:tcPr>
          <w:p w14:paraId="6F5429A9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Tantangan</w:t>
            </w:r>
            <w:proofErr w:type="spellEnd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/</w:t>
            </w: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Isu</w:t>
            </w:r>
            <w:proofErr w:type="spellEnd"/>
          </w:p>
        </w:tc>
        <w:tc>
          <w:tcPr>
            <w:tcW w:w="943" w:type="dxa"/>
            <w:vAlign w:val="center"/>
          </w:tcPr>
          <w:p w14:paraId="0ACF1E13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Level</w:t>
            </w:r>
          </w:p>
          <w:p w14:paraId="46C1851C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Risiko</w:t>
            </w:r>
            <w:proofErr w:type="spellEnd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*</w:t>
            </w:r>
          </w:p>
        </w:tc>
        <w:tc>
          <w:tcPr>
            <w:tcW w:w="1798" w:type="dxa"/>
            <w:vAlign w:val="center"/>
          </w:tcPr>
          <w:p w14:paraId="091C6495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Rencana</w:t>
            </w:r>
            <w:proofErr w:type="spellEnd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 xml:space="preserve"> Tindakan</w:t>
            </w:r>
          </w:p>
        </w:tc>
        <w:tc>
          <w:tcPr>
            <w:tcW w:w="1312" w:type="dxa"/>
            <w:vAlign w:val="center"/>
          </w:tcPr>
          <w:p w14:paraId="214B60B4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Arial" w:hAnsi="Times New Roman" w:cs="Times New Roman"/>
                <w:b w:val="0"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color w:val="000000"/>
                <w:sz w:val="20"/>
                <w:szCs w:val="20"/>
              </w:rPr>
              <w:t>Catatan</w:t>
            </w:r>
            <w:proofErr w:type="spellEnd"/>
          </w:p>
        </w:tc>
      </w:tr>
      <w:tr w:rsidR="00DB0917" w:rsidRPr="00EE518D" w14:paraId="29842150" w14:textId="77777777" w:rsidTr="00A97AE3">
        <w:tc>
          <w:tcPr>
            <w:tcW w:w="578" w:type="dxa"/>
          </w:tcPr>
          <w:p w14:paraId="46FA0923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2240" w:type="dxa"/>
          </w:tcPr>
          <w:p w14:paraId="013D6B6B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Survei</w:t>
            </w:r>
            <w:proofErr w:type="spellEnd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Lapang</w:t>
            </w:r>
            <w:proofErr w:type="spellEnd"/>
          </w:p>
        </w:tc>
        <w:tc>
          <w:tcPr>
            <w:tcW w:w="2371" w:type="dxa"/>
          </w:tcPr>
          <w:p w14:paraId="2C4EAA56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Perizinan</w:t>
            </w:r>
            <w:proofErr w:type="spellEnd"/>
          </w:p>
        </w:tc>
        <w:tc>
          <w:tcPr>
            <w:tcW w:w="943" w:type="dxa"/>
          </w:tcPr>
          <w:p w14:paraId="60E95D23" w14:textId="422172D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M</w:t>
            </w:r>
          </w:p>
        </w:tc>
        <w:tc>
          <w:tcPr>
            <w:tcW w:w="1798" w:type="dxa"/>
          </w:tcPr>
          <w:p w14:paraId="73A70062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Memberikan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perizinan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untuk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pencarian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data di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mitra</w:t>
            </w:r>
            <w:proofErr w:type="spellEnd"/>
          </w:p>
        </w:tc>
        <w:tc>
          <w:tcPr>
            <w:tcW w:w="1312" w:type="dxa"/>
          </w:tcPr>
          <w:p w14:paraId="68C6B113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</w:tr>
      <w:tr w:rsidR="00DB0917" w:rsidRPr="00EE518D" w14:paraId="261E678C" w14:textId="77777777" w:rsidTr="00A97AE3">
        <w:tc>
          <w:tcPr>
            <w:tcW w:w="578" w:type="dxa"/>
          </w:tcPr>
          <w:p w14:paraId="4CFEB3C2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2240" w:type="dxa"/>
          </w:tcPr>
          <w:p w14:paraId="6242EE12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Observasi</w:t>
            </w:r>
            <w:proofErr w:type="spellEnd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dan wawancara</w:t>
            </w:r>
          </w:p>
        </w:tc>
        <w:tc>
          <w:tcPr>
            <w:tcW w:w="2371" w:type="dxa"/>
          </w:tcPr>
          <w:p w14:paraId="3CB40527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Perizinan</w:t>
            </w:r>
            <w:proofErr w:type="spellEnd"/>
          </w:p>
        </w:tc>
        <w:tc>
          <w:tcPr>
            <w:tcW w:w="943" w:type="dxa"/>
          </w:tcPr>
          <w:p w14:paraId="61367020" w14:textId="56D340F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M</w:t>
            </w:r>
          </w:p>
        </w:tc>
        <w:tc>
          <w:tcPr>
            <w:tcW w:w="1798" w:type="dxa"/>
          </w:tcPr>
          <w:p w14:paraId="007855FE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Memberikan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perizinan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untuk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pencarian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data di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mitra</w:t>
            </w:r>
            <w:proofErr w:type="spellEnd"/>
          </w:p>
        </w:tc>
        <w:tc>
          <w:tcPr>
            <w:tcW w:w="1312" w:type="dxa"/>
          </w:tcPr>
          <w:p w14:paraId="2387A700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</w:tr>
      <w:tr w:rsidR="00DB0917" w:rsidRPr="00EE518D" w14:paraId="6B3FF280" w14:textId="77777777" w:rsidTr="00A97AE3">
        <w:tc>
          <w:tcPr>
            <w:tcW w:w="578" w:type="dxa"/>
          </w:tcPr>
          <w:p w14:paraId="77771BD8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2240" w:type="dxa"/>
          </w:tcPr>
          <w:p w14:paraId="2F741595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Perancangan</w:t>
            </w:r>
            <w:proofErr w:type="spellEnd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Sistem</w:t>
            </w:r>
            <w:proofErr w:type="spellEnd"/>
          </w:p>
        </w:tc>
        <w:tc>
          <w:tcPr>
            <w:tcW w:w="2371" w:type="dxa"/>
          </w:tcPr>
          <w:p w14:paraId="136CCAC6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Kesesuaian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hasil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rancangan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dengan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perencanaan</w:t>
            </w:r>
            <w:proofErr w:type="spellEnd"/>
          </w:p>
        </w:tc>
        <w:tc>
          <w:tcPr>
            <w:tcW w:w="943" w:type="dxa"/>
          </w:tcPr>
          <w:p w14:paraId="4FABD902" w14:textId="450E7D01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sz w:val="20"/>
                <w:szCs w:val="20"/>
              </w:rPr>
              <w:t>L</w:t>
            </w:r>
          </w:p>
        </w:tc>
        <w:tc>
          <w:tcPr>
            <w:tcW w:w="1798" w:type="dxa"/>
          </w:tcPr>
          <w:p w14:paraId="0EB0FBB8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Melakuakn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pengecekan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dengan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dokumen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perencanaan</w:t>
            </w:r>
            <w:proofErr w:type="spellEnd"/>
          </w:p>
        </w:tc>
        <w:tc>
          <w:tcPr>
            <w:tcW w:w="1312" w:type="dxa"/>
          </w:tcPr>
          <w:p w14:paraId="36B57B17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</w:tr>
      <w:tr w:rsidR="00DB0917" w:rsidRPr="00EE518D" w14:paraId="2BAD4EA2" w14:textId="77777777" w:rsidTr="00A97AE3">
        <w:tc>
          <w:tcPr>
            <w:tcW w:w="578" w:type="dxa"/>
          </w:tcPr>
          <w:p w14:paraId="0F470DD7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2240" w:type="dxa"/>
          </w:tcPr>
          <w:p w14:paraId="33EAB5F7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Pembuatan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Sistem</w:t>
            </w:r>
            <w:proofErr w:type="spellEnd"/>
          </w:p>
        </w:tc>
        <w:tc>
          <w:tcPr>
            <w:tcW w:w="2371" w:type="dxa"/>
          </w:tcPr>
          <w:p w14:paraId="4E539BCC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Kesesuaian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sistem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dengan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perancangan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dan</w:t>
            </w:r>
          </w:p>
          <w:p w14:paraId="788CBD7E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kesalahan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pada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pengkodean</w:t>
            </w:r>
            <w:proofErr w:type="spellEnd"/>
          </w:p>
        </w:tc>
        <w:tc>
          <w:tcPr>
            <w:tcW w:w="943" w:type="dxa"/>
          </w:tcPr>
          <w:p w14:paraId="4A4E898D" w14:textId="0AD2C8E4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M</w:t>
            </w:r>
          </w:p>
        </w:tc>
        <w:tc>
          <w:tcPr>
            <w:tcW w:w="1798" w:type="dxa"/>
          </w:tcPr>
          <w:p w14:paraId="41FFCCF3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Diskusi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dan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brainstroming</w:t>
            </w:r>
            <w:proofErr w:type="spellEnd"/>
          </w:p>
        </w:tc>
        <w:tc>
          <w:tcPr>
            <w:tcW w:w="1312" w:type="dxa"/>
          </w:tcPr>
          <w:p w14:paraId="0D66613E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</w:tr>
      <w:tr w:rsidR="00DB0917" w:rsidRPr="00EE518D" w14:paraId="3665FE43" w14:textId="77777777" w:rsidTr="00A97AE3">
        <w:tc>
          <w:tcPr>
            <w:tcW w:w="578" w:type="dxa"/>
          </w:tcPr>
          <w:p w14:paraId="32AE5ECA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2240" w:type="dxa"/>
          </w:tcPr>
          <w:p w14:paraId="66773F3A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Uji Coba</w:t>
            </w:r>
          </w:p>
        </w:tc>
        <w:tc>
          <w:tcPr>
            <w:tcW w:w="2371" w:type="dxa"/>
          </w:tcPr>
          <w:p w14:paraId="07C177BB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Kesesuaian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sistem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dengan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perancangan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dan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kesalahan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pada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pengkodean</w:t>
            </w:r>
            <w:proofErr w:type="spellEnd"/>
          </w:p>
        </w:tc>
        <w:tc>
          <w:tcPr>
            <w:tcW w:w="943" w:type="dxa"/>
          </w:tcPr>
          <w:p w14:paraId="241AE460" w14:textId="47313960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L</w:t>
            </w:r>
          </w:p>
        </w:tc>
        <w:tc>
          <w:tcPr>
            <w:tcW w:w="1798" w:type="dxa"/>
          </w:tcPr>
          <w:p w14:paraId="36B80D7E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Fungsional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Testing</w:t>
            </w:r>
          </w:p>
        </w:tc>
        <w:tc>
          <w:tcPr>
            <w:tcW w:w="1312" w:type="dxa"/>
          </w:tcPr>
          <w:p w14:paraId="4DEA73B6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</w:tr>
      <w:tr w:rsidR="00DB0917" w:rsidRPr="00EE518D" w14:paraId="1EA0FBD7" w14:textId="77777777" w:rsidTr="00A97AE3">
        <w:tc>
          <w:tcPr>
            <w:tcW w:w="578" w:type="dxa"/>
          </w:tcPr>
          <w:p w14:paraId="01D80E76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2240" w:type="dxa"/>
          </w:tcPr>
          <w:p w14:paraId="58AF683B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Maintence</w:t>
            </w:r>
            <w:proofErr w:type="spellEnd"/>
          </w:p>
        </w:tc>
        <w:tc>
          <w:tcPr>
            <w:tcW w:w="2371" w:type="dxa"/>
          </w:tcPr>
          <w:p w14:paraId="5C3E9572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Kesalahan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pada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pengkodean</w:t>
            </w:r>
            <w:proofErr w:type="spellEnd"/>
          </w:p>
        </w:tc>
        <w:tc>
          <w:tcPr>
            <w:tcW w:w="943" w:type="dxa"/>
          </w:tcPr>
          <w:p w14:paraId="67F82A7A" w14:textId="43C69E9C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L</w:t>
            </w:r>
          </w:p>
        </w:tc>
        <w:tc>
          <w:tcPr>
            <w:tcW w:w="1798" w:type="dxa"/>
          </w:tcPr>
          <w:p w14:paraId="36827206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>Fungsional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Testing</w:t>
            </w:r>
          </w:p>
        </w:tc>
        <w:tc>
          <w:tcPr>
            <w:tcW w:w="1312" w:type="dxa"/>
          </w:tcPr>
          <w:p w14:paraId="455D12A4" w14:textId="77777777" w:rsidR="00DB0917" w:rsidRPr="00EE518D" w:rsidRDefault="00DB0917" w:rsidP="00A97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Arial" w:hAnsi="Times New Roman" w:cs="Times New Roman"/>
                <w:b w:val="0"/>
                <w:bCs/>
                <w:color w:val="000000"/>
                <w:sz w:val="20"/>
                <w:szCs w:val="20"/>
              </w:rPr>
            </w:pPr>
          </w:p>
        </w:tc>
      </w:tr>
    </w:tbl>
    <w:p w14:paraId="00215136" w14:textId="77777777" w:rsidR="00DB0917" w:rsidRPr="00EE518D" w:rsidRDefault="00DB0917" w:rsidP="00DB0917">
      <w:pPr>
        <w:pStyle w:val="Head1"/>
        <w:rPr>
          <w:rFonts w:ascii="Times New Roman" w:hAnsi="Times New Roman" w:cs="Times New Roman"/>
        </w:rPr>
      </w:pPr>
    </w:p>
    <w:p w14:paraId="558F9312" w14:textId="77777777" w:rsidR="00DB0917" w:rsidRPr="00EE518D" w:rsidRDefault="00DB0917" w:rsidP="00DB0917">
      <w:pPr>
        <w:pStyle w:val="Head1"/>
        <w:rPr>
          <w:rFonts w:ascii="Times New Roman" w:hAnsi="Times New Roman" w:cs="Times New Roman"/>
        </w:rPr>
      </w:pPr>
    </w:p>
    <w:p w14:paraId="251942FB" w14:textId="552B5D04" w:rsidR="00DB0917" w:rsidRPr="00EE518D" w:rsidRDefault="00DB0917" w:rsidP="00DB0917">
      <w:pPr>
        <w:pStyle w:val="Head1"/>
        <w:rPr>
          <w:rFonts w:ascii="Times New Roman" w:hAnsi="Times New Roman" w:cs="Times New Roman"/>
        </w:rPr>
      </w:pPr>
      <w:bookmarkStart w:id="7" w:name="_Toc115018347"/>
      <w:bookmarkStart w:id="8" w:name="_Toc148531637"/>
      <w:proofErr w:type="spellStart"/>
      <w:r w:rsidRPr="00EE518D">
        <w:rPr>
          <w:rFonts w:ascii="Times New Roman" w:hAnsi="Times New Roman" w:cs="Times New Roman"/>
          <w:color w:val="292561" w:themeColor="text2"/>
        </w:rPr>
        <w:t>Biaya</w:t>
      </w:r>
      <w:proofErr w:type="spellEnd"/>
      <w:r w:rsidRPr="00EE518D">
        <w:rPr>
          <w:rFonts w:ascii="Times New Roman" w:hAnsi="Times New Roman" w:cs="Times New Roman"/>
          <w:color w:val="292561" w:themeColor="text2"/>
        </w:rPr>
        <w:t xml:space="preserve"> </w:t>
      </w:r>
      <w:proofErr w:type="spellStart"/>
      <w:r w:rsidRPr="00EE518D">
        <w:rPr>
          <w:rFonts w:ascii="Times New Roman" w:hAnsi="Times New Roman" w:cs="Times New Roman"/>
          <w:color w:val="292561" w:themeColor="text2"/>
        </w:rPr>
        <w:t>Proyek</w:t>
      </w:r>
      <w:proofErr w:type="spellEnd"/>
      <w:r w:rsidRPr="00EE518D">
        <w:rPr>
          <w:rFonts w:ascii="Times New Roman" w:hAnsi="Times New Roman" w:cs="Times New Roman"/>
          <w:color w:val="292561" w:themeColor="text2"/>
        </w:rPr>
        <w:t xml:space="preserve"> (</w:t>
      </w:r>
      <w:proofErr w:type="spellStart"/>
      <w:r w:rsidRPr="00EE518D">
        <w:rPr>
          <w:rFonts w:ascii="Times New Roman" w:hAnsi="Times New Roman" w:cs="Times New Roman"/>
          <w:color w:val="292561" w:themeColor="text2"/>
        </w:rPr>
        <w:t>Biaya</w:t>
      </w:r>
      <w:proofErr w:type="spellEnd"/>
      <w:r w:rsidRPr="00EE518D">
        <w:rPr>
          <w:rFonts w:ascii="Times New Roman" w:hAnsi="Times New Roman" w:cs="Times New Roman"/>
          <w:color w:val="292561" w:themeColor="text2"/>
        </w:rPr>
        <w:t xml:space="preserve"> Bahan dan </w:t>
      </w:r>
      <w:proofErr w:type="spellStart"/>
      <w:r w:rsidRPr="00EE518D">
        <w:rPr>
          <w:rFonts w:ascii="Times New Roman" w:hAnsi="Times New Roman" w:cs="Times New Roman"/>
          <w:color w:val="292561" w:themeColor="text2"/>
        </w:rPr>
        <w:t>Peralatan</w:t>
      </w:r>
      <w:proofErr w:type="spellEnd"/>
      <w:r w:rsidRPr="00EE518D">
        <w:rPr>
          <w:rFonts w:ascii="Times New Roman" w:hAnsi="Times New Roman" w:cs="Times New Roman"/>
          <w:color w:val="292561" w:themeColor="text2"/>
        </w:rPr>
        <w:t>)</w:t>
      </w:r>
      <w:bookmarkEnd w:id="7"/>
      <w:bookmarkEnd w:id="8"/>
    </w:p>
    <w:tbl>
      <w:tblPr>
        <w:tblW w:w="92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4"/>
        <w:gridCol w:w="3689"/>
        <w:gridCol w:w="1850"/>
        <w:gridCol w:w="1689"/>
      </w:tblGrid>
      <w:tr w:rsidR="00DB0917" w:rsidRPr="00EE518D" w14:paraId="5C67B33D" w14:textId="77777777" w:rsidTr="00A97AE3">
        <w:trPr>
          <w:tblHeader/>
        </w:trPr>
        <w:tc>
          <w:tcPr>
            <w:tcW w:w="2014" w:type="dxa"/>
            <w:shd w:val="clear" w:color="auto" w:fill="auto"/>
            <w:vAlign w:val="center"/>
          </w:tcPr>
          <w:p w14:paraId="3B3A5503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    Fase/Proses</w:t>
            </w:r>
          </w:p>
        </w:tc>
        <w:tc>
          <w:tcPr>
            <w:tcW w:w="3689" w:type="dxa"/>
            <w:shd w:val="clear" w:color="auto" w:fill="auto"/>
            <w:vAlign w:val="center"/>
          </w:tcPr>
          <w:p w14:paraId="47DC22D7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>Uraian</w:t>
            </w:r>
            <w:proofErr w:type="spellEnd"/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>Pekerjaan</w:t>
            </w:r>
            <w:proofErr w:type="spellEnd"/>
          </w:p>
        </w:tc>
        <w:tc>
          <w:tcPr>
            <w:tcW w:w="1850" w:type="dxa"/>
            <w:vAlign w:val="center"/>
          </w:tcPr>
          <w:p w14:paraId="63316845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>Perkiraan</w:t>
            </w:r>
            <w:proofErr w:type="spellEnd"/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>Biaya</w:t>
            </w:r>
            <w:proofErr w:type="spellEnd"/>
          </w:p>
        </w:tc>
        <w:tc>
          <w:tcPr>
            <w:tcW w:w="1689" w:type="dxa"/>
            <w:vAlign w:val="center"/>
          </w:tcPr>
          <w:p w14:paraId="797A1AEB" w14:textId="77777777" w:rsidR="00DB0917" w:rsidRPr="00EE518D" w:rsidRDefault="00DB0917" w:rsidP="00A97AE3">
            <w:pPr>
              <w:jc w:val="center"/>
              <w:rPr>
                <w:rFonts w:ascii="Times New Roman" w:eastAsia="Arial" w:hAnsi="Times New Roman" w:cs="Times New Roman"/>
                <w:b w:val="0"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>Catatan</w:t>
            </w:r>
            <w:proofErr w:type="spellEnd"/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DB0917" w:rsidRPr="00EE518D" w14:paraId="1A4D9D07" w14:textId="77777777" w:rsidTr="00A97AE3">
        <w:tc>
          <w:tcPr>
            <w:tcW w:w="2014" w:type="dxa"/>
            <w:shd w:val="clear" w:color="auto" w:fill="auto"/>
          </w:tcPr>
          <w:p w14:paraId="11540D65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Survei</w:t>
            </w:r>
            <w:proofErr w:type="spellEnd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Lapang</w:t>
            </w:r>
            <w:proofErr w:type="spellEnd"/>
          </w:p>
        </w:tc>
        <w:tc>
          <w:tcPr>
            <w:tcW w:w="3689" w:type="dxa"/>
            <w:shd w:val="clear" w:color="auto" w:fill="auto"/>
          </w:tcPr>
          <w:p w14:paraId="60929430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Mahasiswa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melakukan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survei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untuk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menentukan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lokasi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mitrayang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akan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dipilih</w:t>
            </w:r>
            <w:proofErr w:type="spellEnd"/>
          </w:p>
        </w:tc>
        <w:tc>
          <w:tcPr>
            <w:tcW w:w="1850" w:type="dxa"/>
          </w:tcPr>
          <w:p w14:paraId="724BCDA0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…</w:t>
            </w:r>
          </w:p>
        </w:tc>
        <w:tc>
          <w:tcPr>
            <w:tcW w:w="1689" w:type="dxa"/>
          </w:tcPr>
          <w:p w14:paraId="611C6B4F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</w:p>
        </w:tc>
      </w:tr>
      <w:tr w:rsidR="00DB0917" w:rsidRPr="00EE518D" w14:paraId="2E463AEC" w14:textId="77777777" w:rsidTr="00A97AE3">
        <w:tc>
          <w:tcPr>
            <w:tcW w:w="2014" w:type="dxa"/>
            <w:shd w:val="clear" w:color="auto" w:fill="auto"/>
          </w:tcPr>
          <w:p w14:paraId="2E8DDB87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Observasi</w:t>
            </w:r>
            <w:proofErr w:type="spellEnd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dan wawancara</w:t>
            </w:r>
          </w:p>
        </w:tc>
        <w:tc>
          <w:tcPr>
            <w:tcW w:w="3689" w:type="dxa"/>
            <w:shd w:val="clear" w:color="auto" w:fill="auto"/>
          </w:tcPr>
          <w:p w14:paraId="132B968C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Mahasiswa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melakukan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proses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obsevasi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dan wawancara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untuk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mendapatkan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informasi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terkait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proses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bisni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dari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mitra</w:t>
            </w:r>
            <w:proofErr w:type="spellEnd"/>
          </w:p>
        </w:tc>
        <w:tc>
          <w:tcPr>
            <w:tcW w:w="1850" w:type="dxa"/>
          </w:tcPr>
          <w:p w14:paraId="0A3B3DCC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…</w:t>
            </w:r>
          </w:p>
        </w:tc>
        <w:tc>
          <w:tcPr>
            <w:tcW w:w="1689" w:type="dxa"/>
          </w:tcPr>
          <w:p w14:paraId="1DBE72C9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</w:p>
        </w:tc>
      </w:tr>
      <w:tr w:rsidR="00DB0917" w:rsidRPr="00EE518D" w14:paraId="35BDBD8B" w14:textId="77777777" w:rsidTr="00A97AE3">
        <w:tc>
          <w:tcPr>
            <w:tcW w:w="2014" w:type="dxa"/>
            <w:shd w:val="clear" w:color="auto" w:fill="auto"/>
          </w:tcPr>
          <w:p w14:paraId="574F4886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Perancangan</w:t>
            </w:r>
            <w:proofErr w:type="spellEnd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Sistem</w:t>
            </w:r>
            <w:proofErr w:type="spellEnd"/>
          </w:p>
        </w:tc>
        <w:tc>
          <w:tcPr>
            <w:tcW w:w="3689" w:type="dxa"/>
            <w:shd w:val="clear" w:color="auto" w:fill="auto"/>
          </w:tcPr>
          <w:p w14:paraId="179E1FE3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Mahasiswa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melakukan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perancangan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sistem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berdasarkan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hasil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observasi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dan wawancara.</w:t>
            </w:r>
          </w:p>
        </w:tc>
        <w:tc>
          <w:tcPr>
            <w:tcW w:w="1850" w:type="dxa"/>
          </w:tcPr>
          <w:p w14:paraId="283A0DD3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…</w:t>
            </w:r>
          </w:p>
        </w:tc>
        <w:tc>
          <w:tcPr>
            <w:tcW w:w="1689" w:type="dxa"/>
          </w:tcPr>
          <w:p w14:paraId="563120A2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</w:p>
        </w:tc>
      </w:tr>
      <w:tr w:rsidR="00DB0917" w:rsidRPr="00EE518D" w14:paraId="00105ACD" w14:textId="77777777" w:rsidTr="00A97AE3">
        <w:tc>
          <w:tcPr>
            <w:tcW w:w="2014" w:type="dxa"/>
            <w:shd w:val="clear" w:color="auto" w:fill="auto"/>
          </w:tcPr>
          <w:p w14:paraId="4B1D5D67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 xml:space="preserve">Pembuatan </w:t>
            </w: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Sistem</w:t>
            </w:r>
            <w:proofErr w:type="spellEnd"/>
          </w:p>
        </w:tc>
        <w:tc>
          <w:tcPr>
            <w:tcW w:w="3689" w:type="dxa"/>
            <w:shd w:val="clear" w:color="auto" w:fill="auto"/>
          </w:tcPr>
          <w:p w14:paraId="40952570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Mahasiswa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melakukan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pembuatan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sistem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sesuai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hasil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rancangan</w:t>
            </w:r>
            <w:proofErr w:type="spellEnd"/>
          </w:p>
        </w:tc>
        <w:tc>
          <w:tcPr>
            <w:tcW w:w="1850" w:type="dxa"/>
          </w:tcPr>
          <w:p w14:paraId="34CA1E8B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</w:p>
        </w:tc>
        <w:tc>
          <w:tcPr>
            <w:tcW w:w="1689" w:type="dxa"/>
          </w:tcPr>
          <w:p w14:paraId="490280B4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</w:p>
        </w:tc>
      </w:tr>
      <w:tr w:rsidR="00DB0917" w:rsidRPr="00EE518D" w14:paraId="08AAE6C9" w14:textId="77777777" w:rsidTr="00A97AE3">
        <w:tc>
          <w:tcPr>
            <w:tcW w:w="2014" w:type="dxa"/>
            <w:shd w:val="clear" w:color="auto" w:fill="auto"/>
          </w:tcPr>
          <w:p w14:paraId="0E78230C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Uji Coba</w:t>
            </w:r>
          </w:p>
        </w:tc>
        <w:tc>
          <w:tcPr>
            <w:tcW w:w="3689" w:type="dxa"/>
            <w:shd w:val="clear" w:color="auto" w:fill="auto"/>
          </w:tcPr>
          <w:p w14:paraId="31E53C28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Mahasiswa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melakuakan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proses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pengujian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sistem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untuk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menemukan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ketidaksesuain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baik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dari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sisi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proses bisnis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maupun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pengkodean</w:t>
            </w:r>
            <w:proofErr w:type="spellEnd"/>
          </w:p>
        </w:tc>
        <w:tc>
          <w:tcPr>
            <w:tcW w:w="1850" w:type="dxa"/>
          </w:tcPr>
          <w:p w14:paraId="4241A5E3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</w:p>
        </w:tc>
        <w:tc>
          <w:tcPr>
            <w:tcW w:w="1689" w:type="dxa"/>
          </w:tcPr>
          <w:p w14:paraId="6B85D78B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</w:p>
        </w:tc>
      </w:tr>
      <w:tr w:rsidR="00DB0917" w:rsidRPr="00EE518D" w14:paraId="22C437DB" w14:textId="77777777" w:rsidTr="00A97AE3">
        <w:tc>
          <w:tcPr>
            <w:tcW w:w="2014" w:type="dxa"/>
            <w:shd w:val="clear" w:color="auto" w:fill="auto"/>
          </w:tcPr>
          <w:p w14:paraId="1F646717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hAnsi="Times New Roman" w:cs="Times New Roman"/>
                <w:b w:val="0"/>
                <w:bCs/>
                <w:color w:val="000000"/>
                <w:sz w:val="20"/>
                <w:szCs w:val="20"/>
              </w:rPr>
              <w:t>Maintence</w:t>
            </w:r>
            <w:proofErr w:type="spellEnd"/>
          </w:p>
        </w:tc>
        <w:tc>
          <w:tcPr>
            <w:tcW w:w="3689" w:type="dxa"/>
            <w:shd w:val="clear" w:color="auto" w:fill="auto"/>
          </w:tcPr>
          <w:p w14:paraId="69D3AE6D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Mahasiswa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berkomunikasi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dengan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mitra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untuk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melakukan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pengecekan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terkait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permasalahan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ynag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muncul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saat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sistem</w:t>
            </w:r>
            <w:proofErr w:type="spellEnd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 xml:space="preserve"> </w:t>
            </w:r>
            <w:proofErr w:type="spellStart"/>
            <w:r w:rsidRPr="00EE518D"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  <w:t>digunakan</w:t>
            </w:r>
            <w:proofErr w:type="spellEnd"/>
          </w:p>
        </w:tc>
        <w:tc>
          <w:tcPr>
            <w:tcW w:w="1850" w:type="dxa"/>
          </w:tcPr>
          <w:p w14:paraId="78D779F7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</w:p>
        </w:tc>
        <w:tc>
          <w:tcPr>
            <w:tcW w:w="1689" w:type="dxa"/>
          </w:tcPr>
          <w:p w14:paraId="7D6EE7EC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bCs/>
                <w:sz w:val="20"/>
                <w:szCs w:val="20"/>
              </w:rPr>
            </w:pPr>
          </w:p>
        </w:tc>
      </w:tr>
      <w:tr w:rsidR="00DB0917" w:rsidRPr="00EE518D" w14:paraId="2DF8EAC9" w14:textId="77777777" w:rsidTr="00A97AE3">
        <w:tc>
          <w:tcPr>
            <w:tcW w:w="5703" w:type="dxa"/>
            <w:gridSpan w:val="2"/>
            <w:shd w:val="clear" w:color="auto" w:fill="auto"/>
          </w:tcPr>
          <w:p w14:paraId="5C9F8E6B" w14:textId="77777777" w:rsidR="00DB0917" w:rsidRPr="00EE518D" w:rsidRDefault="00DB0917" w:rsidP="00A97AE3">
            <w:pPr>
              <w:jc w:val="right"/>
              <w:rPr>
                <w:rFonts w:ascii="Times New Roman" w:eastAsia="Arial" w:hAnsi="Times New Roman" w:cs="Times New Roman"/>
                <w:b w:val="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>Total</w:t>
            </w:r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ab/>
            </w:r>
          </w:p>
        </w:tc>
        <w:tc>
          <w:tcPr>
            <w:tcW w:w="1850" w:type="dxa"/>
          </w:tcPr>
          <w:p w14:paraId="7027921C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sz w:val="20"/>
                <w:szCs w:val="20"/>
              </w:rPr>
            </w:pPr>
            <w:r w:rsidRPr="00EE518D">
              <w:rPr>
                <w:rFonts w:ascii="Times New Roman" w:eastAsia="Arial" w:hAnsi="Times New Roman" w:cs="Times New Roman"/>
                <w:sz w:val="20"/>
                <w:szCs w:val="20"/>
              </w:rPr>
              <w:t>Rp   0.00</w:t>
            </w:r>
          </w:p>
        </w:tc>
        <w:tc>
          <w:tcPr>
            <w:tcW w:w="1689" w:type="dxa"/>
          </w:tcPr>
          <w:p w14:paraId="391D23F3" w14:textId="77777777" w:rsidR="00DB0917" w:rsidRPr="00EE518D" w:rsidRDefault="00DB0917" w:rsidP="00A97AE3">
            <w:pPr>
              <w:rPr>
                <w:rFonts w:ascii="Times New Roman" w:eastAsia="Arial" w:hAnsi="Times New Roman" w:cs="Times New Roman"/>
                <w:b w:val="0"/>
                <w:sz w:val="20"/>
                <w:szCs w:val="20"/>
              </w:rPr>
            </w:pPr>
          </w:p>
        </w:tc>
      </w:tr>
    </w:tbl>
    <w:p w14:paraId="3A94DC93" w14:textId="77777777" w:rsidR="007B3481" w:rsidRPr="00EE518D" w:rsidRDefault="007B3481" w:rsidP="001F0AF0">
      <w:pPr>
        <w:spacing w:after="200"/>
        <w:rPr>
          <w:rFonts w:ascii="Times New Roman" w:hAnsi="Times New Roman" w:cs="Times New Roman"/>
        </w:rPr>
      </w:pPr>
    </w:p>
    <w:p w14:paraId="63ED81CC" w14:textId="77777777" w:rsidR="007B3481" w:rsidRPr="00EE518D" w:rsidRDefault="007B3481" w:rsidP="001F0AF0">
      <w:pPr>
        <w:spacing w:after="200"/>
        <w:rPr>
          <w:rFonts w:ascii="Times New Roman" w:hAnsi="Times New Roman" w:cs="Times New Roman"/>
        </w:rPr>
      </w:pPr>
    </w:p>
    <w:p w14:paraId="258CBA3F" w14:textId="22D1BA1C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62DD98FD" w14:textId="6A43136D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2A4D1D8E" w14:textId="6B73AC12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4F9D266C" w14:textId="5AD7EF0D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28FA9C31" w14:textId="3146CECE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047887DC" w14:textId="1F00C04A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7ADDA7A7" w14:textId="2475AA88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511BD66F" w14:textId="33FE2E8D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394CA2FA" w14:textId="4C151CCC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60FE9EFD" w14:textId="23264ACB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0F102364" w14:textId="792A7E67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6E4035C5" w14:textId="305BA640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4705BD71" w14:textId="424169DF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62877756" w14:textId="01FA0A98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70750F5B" w14:textId="55DB015B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4DCFF52C" w14:textId="3DFD6F27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3E9E00A9" w14:textId="4E8C36E6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7422F7C8" w14:textId="7C88B8E0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24296815" w14:textId="638AA719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p w14:paraId="59395022" w14:textId="77777777" w:rsidR="00765D7F" w:rsidRPr="00EE518D" w:rsidRDefault="00765D7F" w:rsidP="001F0AF0">
      <w:pPr>
        <w:spacing w:after="200"/>
        <w:rPr>
          <w:rFonts w:ascii="Times New Roman" w:hAnsi="Times New Roman" w:cs="Times New Roman"/>
        </w:rPr>
      </w:pPr>
    </w:p>
    <w:sectPr w:rsidR="00765D7F" w:rsidRPr="00EE518D" w:rsidSect="007C7473">
      <w:headerReference w:type="even" r:id="rId18"/>
      <w:headerReference w:type="default" r:id="rId19"/>
      <w:footerReference w:type="even" r:id="rId20"/>
      <w:pgSz w:w="12240" w:h="15840" w:code="1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70692" w14:textId="77777777" w:rsidR="00BC6EB3" w:rsidRDefault="00BC6EB3" w:rsidP="007057F4">
      <w:r>
        <w:separator/>
      </w:r>
    </w:p>
  </w:endnote>
  <w:endnote w:type="continuationSeparator" w:id="0">
    <w:p w14:paraId="288CC7FD" w14:textId="77777777" w:rsidR="00BC6EB3" w:rsidRDefault="00BC6EB3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4EFE3" w14:textId="77777777" w:rsidR="00136006" w:rsidRDefault="00000000" w:rsidP="007057F4">
    <w:pPr>
      <w:pStyle w:val="Footer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420A1BDEA4264CA1933B4582F1587D53"/>
        </w:placeholder>
        <w:temporary/>
        <w:showingPlcHdr/>
      </w:sdtPr>
      <w:sdtContent>
        <w:r w:rsidR="00F45884">
          <w:t>Title</w:t>
        </w:r>
      </w:sdtContent>
    </w:sdt>
    <w:r w:rsidR="0049185C">
      <w:rPr>
        <w:rFonts w:asciiTheme="majorHAnsi" w:eastAsiaTheme="majorEastAsia" w:hAnsiTheme="majorHAnsi" w:cstheme="majorBidi"/>
      </w:rPr>
      <w:ptab w:relativeTo="margin" w:alignment="right" w:leader="none"/>
    </w:r>
    <w:r w:rsidR="0049185C">
      <w:rPr>
        <w:rFonts w:asciiTheme="majorHAnsi" w:eastAsiaTheme="majorEastAsia" w:hAnsiTheme="majorHAnsi" w:cstheme="majorBidi"/>
      </w:rPr>
      <w:t xml:space="preserve">Page </w:t>
    </w:r>
    <w:r w:rsidR="0049185C">
      <w:fldChar w:fldCharType="begin"/>
    </w:r>
    <w:r w:rsidR="0049185C">
      <w:instrText xml:space="preserve"> PAGE   \* MERGEFORMAT </w:instrText>
    </w:r>
    <w:r w:rsidR="0049185C">
      <w:fldChar w:fldCharType="separate"/>
    </w:r>
    <w:r w:rsidR="0049185C">
      <w:rPr>
        <w:rFonts w:asciiTheme="majorHAnsi" w:eastAsiaTheme="majorEastAsia" w:hAnsiTheme="majorHAnsi" w:cstheme="majorBidi"/>
        <w:noProof/>
      </w:rPr>
      <w:t>4</w:t>
    </w:r>
    <w:r w:rsidR="0049185C"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7B79A" w14:textId="77777777" w:rsidR="00BC6EB3" w:rsidRDefault="00BC6EB3" w:rsidP="007057F4">
      <w:r>
        <w:separator/>
      </w:r>
    </w:p>
  </w:footnote>
  <w:footnote w:type="continuationSeparator" w:id="0">
    <w:p w14:paraId="113B12D2" w14:textId="77777777" w:rsidR="00BC6EB3" w:rsidRDefault="00BC6EB3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B524E" w14:textId="77777777" w:rsidR="00136006" w:rsidRDefault="0049185C" w:rsidP="007057F4">
    <w:pPr>
      <w:pStyle w:val="Header"/>
    </w:pPr>
    <w:r>
      <w:t>Adventure Works Marketing Plan</w:t>
    </w:r>
  </w:p>
  <w:p w14:paraId="22517F90" w14:textId="77777777" w:rsidR="00136006" w:rsidRDefault="00136006" w:rsidP="007057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5AC441A9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6AAF1BA4" w14:textId="4C3841DF" w:rsidR="007057F4" w:rsidRDefault="007B3481" w:rsidP="007057F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543DB42" wp14:editId="3D3EFF0E">
                    <wp:simplePos x="0" y="0"/>
                    <wp:positionH relativeFrom="column">
                      <wp:posOffset>905510</wp:posOffset>
                    </wp:positionH>
                    <wp:positionV relativeFrom="paragraph">
                      <wp:posOffset>342900</wp:posOffset>
                    </wp:positionV>
                    <wp:extent cx="2743200" cy="685800"/>
                    <wp:effectExtent l="0" t="0" r="0" b="0"/>
                    <wp:wrapNone/>
                    <wp:docPr id="9" name="Text Box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43200" cy="685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5656303" w14:textId="5410EE22" w:rsidR="007B3481" w:rsidRDefault="007B3481">
                                <w:r>
                                  <w:t>Nama Project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2543DB4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9" o:spid="_x0000_s1029" type="#_x0000_t202" style="position:absolute;left:0;text-align:left;margin-left:71.3pt;margin-top:27pt;width:3in;height:5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" filled="f" stroked="f" strokeweight=".5pt">
                    <v:textbox>
                      <w:txbxContent>
                        <w:p w14:paraId="55656303" w14:textId="5410EE22" w:rsidR="007B3481" w:rsidRDefault="007B3481">
                          <w:r>
                            <w:t>Nama Project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F223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49576982" wp14:editId="529FA2D9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B53303D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end"/>
                                </w:r>
                              </w:p>
                              <w:p w14:paraId="616E5353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49576982" id="Text Box 21" o:spid="_x0000_s1030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" filled="f" stroked="f" strokeweight=".5pt">
                    <v:textbox>
                      <w:txbxContent>
                        <w:p w14:paraId="1B53303D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</w:rPr>
                            <w:fldChar w:fldCharType="end"/>
                          </w:r>
                        </w:p>
                        <w:p w14:paraId="616E5353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</w:rPr>
            <mc:AlternateContent>
              <mc:Choice Requires="wpg">
                <w:drawing>
                  <wp:inline distT="0" distB="0" distL="0" distR="0" wp14:anchorId="3608E191" wp14:editId="1466D898">
                    <wp:extent cx="8035162" cy="1540990"/>
                    <wp:effectExtent l="0" t="0" r="4445" b="2540"/>
                    <wp:docPr id="20" name="Group 20" descr="colored rectangle heade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c 14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c 16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c 19" descr="gray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8258C1D" id="Group 20" o:spid="_x0000_s1026" alt="colored rectangle header" style="width:632.7pt;height:121.35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4" o:spid="_x0000_s1027" type="#_x0000_t75" alt="colored rectangle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">
                      <v:imagedata r:id="rId7" o:title="colored rectangle"/>
                    </v:shape>
                    <v:shape id="Graphic 16" o:spid="_x0000_s1028" type="#_x0000_t75" alt="colored rectangle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">
                      <v:imagedata r:id="rId8" o:title="colored rectangle"/>
                    </v:shape>
                    <v:shape id="Graphic 19" o:spid="_x0000_s1029" type="#_x0000_t75" alt="gray rectangle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">
                      <v:imagedata r:id="rId9" o:title="gray rectangle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3617DD7E" w14:textId="77777777" w:rsidR="007057F4" w:rsidRDefault="007057F4" w:rsidP="007057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EC4404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A2EA59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89CA97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2361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AC07FA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EA040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234FE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48A0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B06E0C"/>
    <w:multiLevelType w:val="multilevel"/>
    <w:tmpl w:val="FE28CB00"/>
    <w:lvl w:ilvl="0">
      <w:start w:val="3"/>
      <w:numFmt w:val="decimal"/>
      <w:lvlText w:val="%1"/>
      <w:lvlJc w:val="left"/>
      <w:pPr>
        <w:ind w:left="1540" w:hanging="720"/>
        <w:jc w:val="left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1540" w:hanging="720"/>
        <w:jc w:val="left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54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start w:val="1"/>
      <w:numFmt w:val="lowerLetter"/>
      <w:lvlText w:val="%4.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4">
      <w:start w:val="1"/>
      <w:numFmt w:val="decimal"/>
      <w:lvlText w:val="%5."/>
      <w:lvlJc w:val="left"/>
      <w:pPr>
        <w:ind w:left="2621" w:hanging="361"/>
        <w:jc w:val="left"/>
      </w:pPr>
      <w:rPr>
        <w:rFonts w:ascii="Times New Roman" w:eastAsia="Times New Roman" w:hAnsi="Times New Roman" w:cs="Times New Roman" w:hint="default"/>
        <w:color w:val="444444"/>
        <w:w w:val="100"/>
        <w:sz w:val="24"/>
        <w:szCs w:val="24"/>
        <w:lang w:val="id" w:eastAsia="en-US" w:bidi="ar-SA"/>
      </w:rPr>
    </w:lvl>
    <w:lvl w:ilvl="5">
      <w:start w:val="1"/>
      <w:numFmt w:val="lowerLetter"/>
      <w:lvlText w:val="%6."/>
      <w:lvlJc w:val="left"/>
      <w:pPr>
        <w:ind w:left="2981" w:hanging="360"/>
        <w:jc w:val="left"/>
      </w:pPr>
      <w:rPr>
        <w:rFonts w:ascii="Times New Roman" w:eastAsia="Times New Roman" w:hAnsi="Times New Roman" w:cs="Times New Roman" w:hint="default"/>
        <w:color w:val="444444"/>
        <w:spacing w:val="-1"/>
        <w:w w:val="100"/>
        <w:sz w:val="24"/>
        <w:szCs w:val="24"/>
        <w:lang w:val="id" w:eastAsia="en-US" w:bidi="ar-SA"/>
      </w:rPr>
    </w:lvl>
    <w:lvl w:ilvl="6">
      <w:numFmt w:val="bullet"/>
      <w:lvlText w:val="•"/>
      <w:lvlJc w:val="left"/>
      <w:pPr>
        <w:ind w:left="4289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598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907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0EE75371"/>
    <w:multiLevelType w:val="hybridMultilevel"/>
    <w:tmpl w:val="0AA80F52"/>
    <w:lvl w:ilvl="0" w:tplc="BA96B6A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8525ED"/>
    <w:multiLevelType w:val="hybridMultilevel"/>
    <w:tmpl w:val="7A8CBDE0"/>
    <w:lvl w:ilvl="0" w:tplc="E9E4656C">
      <w:start w:val="1"/>
      <w:numFmt w:val="lowerLetter"/>
      <w:lvlText w:val="%1."/>
      <w:lvlJc w:val="left"/>
      <w:pPr>
        <w:ind w:left="1080" w:hanging="360"/>
      </w:pPr>
      <w:rPr>
        <w:rFonts w:hint="default"/>
        <w:sz w:val="28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1077D0"/>
    <w:multiLevelType w:val="hybridMultilevel"/>
    <w:tmpl w:val="80F6FB7E"/>
    <w:lvl w:ilvl="0" w:tplc="BA96B6A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F43C2F"/>
    <w:multiLevelType w:val="hybridMultilevel"/>
    <w:tmpl w:val="16145F4A"/>
    <w:lvl w:ilvl="0" w:tplc="9606D842">
      <w:start w:val="1"/>
      <w:numFmt w:val="decimal"/>
      <w:lvlText w:val="%1."/>
      <w:lvlJc w:val="left"/>
      <w:pPr>
        <w:ind w:left="720" w:hanging="360"/>
      </w:pPr>
      <w:rPr>
        <w:rFonts w:hint="default"/>
        <w:color w:val="0F0F0F"/>
        <w:sz w:val="28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BC3815"/>
    <w:multiLevelType w:val="hybridMultilevel"/>
    <w:tmpl w:val="D73A4D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6240E5"/>
    <w:multiLevelType w:val="hybridMultilevel"/>
    <w:tmpl w:val="DCFEADB2"/>
    <w:lvl w:ilvl="0" w:tplc="21E6E29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C5C71C3"/>
    <w:multiLevelType w:val="hybridMultilevel"/>
    <w:tmpl w:val="08865C9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23" w15:restartNumberingAfterBreak="0">
    <w:nsid w:val="79AC0104"/>
    <w:multiLevelType w:val="multilevel"/>
    <w:tmpl w:val="C37E5F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4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2005425">
    <w:abstractNumId w:val="8"/>
  </w:num>
  <w:num w:numId="2" w16cid:durableId="343173996">
    <w:abstractNumId w:val="23"/>
  </w:num>
  <w:num w:numId="3" w16cid:durableId="1474178347">
    <w:abstractNumId w:val="24"/>
  </w:num>
  <w:num w:numId="4" w16cid:durableId="1817255009">
    <w:abstractNumId w:val="25"/>
  </w:num>
  <w:num w:numId="5" w16cid:durableId="154830017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74331287">
    <w:abstractNumId w:val="14"/>
  </w:num>
  <w:num w:numId="7" w16cid:durableId="1701930344">
    <w:abstractNumId w:val="22"/>
  </w:num>
  <w:num w:numId="8" w16cid:durableId="1699155847">
    <w:abstractNumId w:val="7"/>
  </w:num>
  <w:num w:numId="9" w16cid:durableId="714089172">
    <w:abstractNumId w:val="6"/>
  </w:num>
  <w:num w:numId="10" w16cid:durableId="1721857048">
    <w:abstractNumId w:val="5"/>
  </w:num>
  <w:num w:numId="11" w16cid:durableId="1114985238">
    <w:abstractNumId w:val="4"/>
  </w:num>
  <w:num w:numId="12" w16cid:durableId="1112476140">
    <w:abstractNumId w:val="3"/>
  </w:num>
  <w:num w:numId="13" w16cid:durableId="585652299">
    <w:abstractNumId w:val="2"/>
  </w:num>
  <w:num w:numId="14" w16cid:durableId="1668247559">
    <w:abstractNumId w:val="1"/>
  </w:num>
  <w:num w:numId="15" w16cid:durableId="497690485">
    <w:abstractNumId w:val="0"/>
  </w:num>
  <w:num w:numId="16" w16cid:durableId="27336291">
    <w:abstractNumId w:val="15"/>
  </w:num>
  <w:num w:numId="17" w16cid:durableId="1387609540">
    <w:abstractNumId w:val="19"/>
  </w:num>
  <w:num w:numId="18" w16cid:durableId="1760323453">
    <w:abstractNumId w:val="12"/>
  </w:num>
  <w:num w:numId="19" w16cid:durableId="80950582">
    <w:abstractNumId w:val="18"/>
  </w:num>
  <w:num w:numId="20" w16cid:durableId="1842619398">
    <w:abstractNumId w:val="21"/>
  </w:num>
  <w:num w:numId="21" w16cid:durableId="7567283">
    <w:abstractNumId w:val="10"/>
  </w:num>
  <w:num w:numId="22" w16cid:durableId="571353800">
    <w:abstractNumId w:val="20"/>
  </w:num>
  <w:num w:numId="23" w16cid:durableId="1521045717">
    <w:abstractNumId w:val="16"/>
  </w:num>
  <w:num w:numId="24" w16cid:durableId="1470707568">
    <w:abstractNumId w:val="11"/>
  </w:num>
  <w:num w:numId="25" w16cid:durableId="1729456430">
    <w:abstractNumId w:val="9"/>
  </w:num>
  <w:num w:numId="26" w16cid:durableId="405693489">
    <w:abstractNumId w:val="17"/>
  </w:num>
  <w:num w:numId="27" w16cid:durableId="191909977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D7F"/>
    <w:rsid w:val="000174F2"/>
    <w:rsid w:val="00067C92"/>
    <w:rsid w:val="000764E1"/>
    <w:rsid w:val="000A13A3"/>
    <w:rsid w:val="00136006"/>
    <w:rsid w:val="001449EC"/>
    <w:rsid w:val="00146CD2"/>
    <w:rsid w:val="001670A7"/>
    <w:rsid w:val="001A719E"/>
    <w:rsid w:val="001B361F"/>
    <w:rsid w:val="001F0AF0"/>
    <w:rsid w:val="002178B9"/>
    <w:rsid w:val="00291712"/>
    <w:rsid w:val="002C0975"/>
    <w:rsid w:val="002D76B5"/>
    <w:rsid w:val="002E0194"/>
    <w:rsid w:val="00303EF8"/>
    <w:rsid w:val="003620E2"/>
    <w:rsid w:val="003F5051"/>
    <w:rsid w:val="00420DF5"/>
    <w:rsid w:val="004371B6"/>
    <w:rsid w:val="00444C7B"/>
    <w:rsid w:val="0048718B"/>
    <w:rsid w:val="0049185C"/>
    <w:rsid w:val="004F2231"/>
    <w:rsid w:val="00511168"/>
    <w:rsid w:val="005112D1"/>
    <w:rsid w:val="00534A08"/>
    <w:rsid w:val="0055035B"/>
    <w:rsid w:val="005B4129"/>
    <w:rsid w:val="005C3643"/>
    <w:rsid w:val="005D7B14"/>
    <w:rsid w:val="005E0AD2"/>
    <w:rsid w:val="0068500D"/>
    <w:rsid w:val="00702810"/>
    <w:rsid w:val="007057F4"/>
    <w:rsid w:val="007417B3"/>
    <w:rsid w:val="00742102"/>
    <w:rsid w:val="00750AC4"/>
    <w:rsid w:val="00765D7F"/>
    <w:rsid w:val="00773B66"/>
    <w:rsid w:val="007B3481"/>
    <w:rsid w:val="007C7473"/>
    <w:rsid w:val="007D26F1"/>
    <w:rsid w:val="007E5499"/>
    <w:rsid w:val="008253A5"/>
    <w:rsid w:val="008417CE"/>
    <w:rsid w:val="0084277E"/>
    <w:rsid w:val="008900EB"/>
    <w:rsid w:val="008A3C95"/>
    <w:rsid w:val="008C386D"/>
    <w:rsid w:val="008C5106"/>
    <w:rsid w:val="008D5829"/>
    <w:rsid w:val="00946F55"/>
    <w:rsid w:val="00953DC1"/>
    <w:rsid w:val="00965BD5"/>
    <w:rsid w:val="0097176A"/>
    <w:rsid w:val="009875C8"/>
    <w:rsid w:val="00991D08"/>
    <w:rsid w:val="00A01EA4"/>
    <w:rsid w:val="00A24A53"/>
    <w:rsid w:val="00A63DE6"/>
    <w:rsid w:val="00A763AF"/>
    <w:rsid w:val="00AA6D0B"/>
    <w:rsid w:val="00AC4DDE"/>
    <w:rsid w:val="00B00CF7"/>
    <w:rsid w:val="00B0688D"/>
    <w:rsid w:val="00B40525"/>
    <w:rsid w:val="00B41D82"/>
    <w:rsid w:val="00B90346"/>
    <w:rsid w:val="00BB2CB4"/>
    <w:rsid w:val="00BB6CAC"/>
    <w:rsid w:val="00BC6EB3"/>
    <w:rsid w:val="00BE7253"/>
    <w:rsid w:val="00CA16E0"/>
    <w:rsid w:val="00CE0BC9"/>
    <w:rsid w:val="00D16BBE"/>
    <w:rsid w:val="00D2045C"/>
    <w:rsid w:val="00D540AF"/>
    <w:rsid w:val="00D6093C"/>
    <w:rsid w:val="00D638C1"/>
    <w:rsid w:val="00D73D44"/>
    <w:rsid w:val="00D86F63"/>
    <w:rsid w:val="00D967AC"/>
    <w:rsid w:val="00DB0917"/>
    <w:rsid w:val="00E50A4D"/>
    <w:rsid w:val="00E54E0D"/>
    <w:rsid w:val="00E758BC"/>
    <w:rsid w:val="00E95AFE"/>
    <w:rsid w:val="00ED3756"/>
    <w:rsid w:val="00EE518D"/>
    <w:rsid w:val="00F014DC"/>
    <w:rsid w:val="00F43A02"/>
    <w:rsid w:val="00F45884"/>
    <w:rsid w:val="00F524F0"/>
    <w:rsid w:val="00F553FE"/>
    <w:rsid w:val="00F63939"/>
    <w:rsid w:val="00F91AD0"/>
    <w:rsid w:val="00FB05E4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2129D56"/>
  <w15:chartTrackingRefBased/>
  <w15:docId w15:val="{96D6DA62-BFFD-491E-A86D-4AD35FF66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Heading1Char">
    <w:name w:val="Heading 1 Char"/>
    <w:basedOn w:val="DefaultParagraphFont"/>
    <w:link w:val="Heading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Bullet">
    <w:name w:val="List Bullet"/>
    <w:basedOn w:val="Content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Heading3"/>
    <w:uiPriority w:val="2"/>
    <w:qFormat/>
    <w:rsid w:val="004F2231"/>
  </w:style>
  <w:style w:type="paragraph" w:styleId="TOC1">
    <w:name w:val="toc 1"/>
    <w:basedOn w:val="Normal"/>
    <w:uiPriority w:val="39"/>
    <w:pPr>
      <w:tabs>
        <w:tab w:val="right" w:leader="dot" w:pos="5040"/>
      </w:tabs>
    </w:pPr>
  </w:style>
  <w:style w:type="paragraph" w:styleId="TOC2">
    <w:name w:val="toc 2"/>
    <w:basedOn w:val="Normal"/>
    <w:uiPriority w:val="39"/>
    <w:pPr>
      <w:tabs>
        <w:tab w:val="right" w:leader="dot" w:pos="5040"/>
      </w:tabs>
    </w:pPr>
  </w:style>
  <w:style w:type="paragraph" w:styleId="Title">
    <w:name w:val="Title"/>
    <w:basedOn w:val="Normal"/>
    <w:link w:val="TitleCh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Footer">
    <w:name w:val="footer"/>
    <w:basedOn w:val="Normal"/>
    <w:link w:val="FooterChar"/>
    <w:uiPriority w:val="99"/>
    <w:pPr>
      <w:spacing w:line="240" w:lineRule="auto"/>
      <w:ind w:right="130"/>
      <w:jc w:val="right"/>
    </w:pPr>
  </w:style>
  <w:style w:type="character" w:customStyle="1" w:styleId="FooterChar">
    <w:name w:val="Footer Char"/>
    <w:basedOn w:val="DefaultParagraphFont"/>
    <w:link w:val="Footer"/>
    <w:uiPriority w:val="99"/>
    <w:rPr>
      <w:lang w:eastAsia="en-US"/>
    </w:rPr>
  </w:style>
  <w:style w:type="paragraph" w:styleId="Header">
    <w:name w:val="header"/>
    <w:basedOn w:val="Normal"/>
    <w:link w:val="HeaderChar"/>
    <w:uiPriority w:val="99"/>
    <w:pPr>
      <w:spacing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Pr>
      <w:lang w:eastAsia="en-US"/>
    </w:rPr>
  </w:style>
  <w:style w:type="table" w:styleId="TableGrid">
    <w:name w:val="Table Grid"/>
    <w:basedOn w:val="Table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Number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Heading3Char">
    <w:name w:val="Heading 3 Char"/>
    <w:basedOn w:val="DefaultParagraphFont"/>
    <w:link w:val="Heading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7057F4"/>
    <w:rPr>
      <w:color w:val="60C5E8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t">
    <w:name w:val="Content"/>
    <w:basedOn w:val="Normal"/>
    <w:link w:val="ContentChar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Emphasis">
    <w:name w:val="Emphasis"/>
    <w:basedOn w:val="DefaultParagraphFont"/>
    <w:uiPriority w:val="20"/>
    <w:unhideWhenUsed/>
    <w:qFormat/>
    <w:rsid w:val="007C7473"/>
    <w:rPr>
      <w:i/>
      <w:iCs/>
    </w:rPr>
  </w:style>
  <w:style w:type="character" w:customStyle="1" w:styleId="ContentChar">
    <w:name w:val="Content Char"/>
    <w:basedOn w:val="DefaultParagraphFont"/>
    <w:link w:val="Content"/>
    <w:rsid w:val="002178B9"/>
    <w:rPr>
      <w:color w:val="0F0F3F" w:themeColor="text1"/>
      <w:sz w:val="28"/>
      <w:lang w:eastAsia="en-US"/>
    </w:rPr>
  </w:style>
  <w:style w:type="paragraph" w:customStyle="1" w:styleId="Head1">
    <w:name w:val="Head1"/>
    <w:link w:val="Head1Char"/>
    <w:qFormat/>
    <w:rsid w:val="00A24A53"/>
    <w:rPr>
      <w:rFonts w:asciiTheme="majorHAnsi" w:eastAsiaTheme="majorEastAsia" w:hAnsiTheme="majorHAnsi" w:cstheme="majorBidi"/>
      <w:b/>
      <w:bCs/>
      <w:sz w:val="44"/>
      <w:szCs w:val="28"/>
      <w:lang w:eastAsia="en-US"/>
    </w:rPr>
  </w:style>
  <w:style w:type="character" w:customStyle="1" w:styleId="Head1Char">
    <w:name w:val="Head1 Char"/>
    <w:basedOn w:val="DefaultParagraphFont"/>
    <w:link w:val="Head1"/>
    <w:rsid w:val="00A24A53"/>
    <w:rPr>
      <w:rFonts w:asciiTheme="majorHAnsi" w:eastAsiaTheme="majorEastAsia" w:hAnsiTheme="majorHAnsi" w:cstheme="majorBidi"/>
      <w:b/>
      <w:bCs/>
      <w:sz w:val="44"/>
      <w:szCs w:val="28"/>
      <w:lang w:eastAsia="en-US"/>
    </w:rPr>
  </w:style>
  <w:style w:type="paragraph" w:styleId="BodyText">
    <w:name w:val="Body Text"/>
    <w:basedOn w:val="Normal"/>
    <w:link w:val="BodyTextChar"/>
    <w:uiPriority w:val="1"/>
    <w:qFormat/>
    <w:rsid w:val="0097176A"/>
    <w:pPr>
      <w:widowControl w:val="0"/>
      <w:autoSpaceDE w:val="0"/>
      <w:autoSpaceDN w:val="0"/>
      <w:spacing w:line="240" w:lineRule="auto"/>
      <w:ind w:left="2260"/>
      <w:jc w:val="both"/>
    </w:pPr>
    <w:rPr>
      <w:rFonts w:ascii="Times New Roman" w:eastAsia="Times New Roman" w:hAnsi="Times New Roman" w:cs="Times New Roman"/>
      <w:b w:val="0"/>
      <w:color w:val="auto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97176A"/>
    <w:rPr>
      <w:rFonts w:ascii="Times New Roman" w:eastAsia="Times New Roman" w:hAnsi="Times New Roman" w:cs="Times New Roman"/>
      <w:sz w:val="24"/>
      <w:szCs w:val="24"/>
      <w:lang w:val="id" w:eastAsia="en-US"/>
    </w:rPr>
  </w:style>
  <w:style w:type="paragraph" w:styleId="ListParagraph">
    <w:name w:val="List Paragraph"/>
    <w:basedOn w:val="Normal"/>
    <w:uiPriority w:val="1"/>
    <w:unhideWhenUsed/>
    <w:qFormat/>
    <w:rsid w:val="00AA6D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sv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sv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svg"/><Relationship Id="rId22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3" Type="http://schemas.openxmlformats.org/officeDocument/2006/relationships/image" Target="media/image12.png"/><Relationship Id="rId7" Type="http://schemas.openxmlformats.org/officeDocument/2006/relationships/image" Target="media/image15.png"/><Relationship Id="rId2" Type="http://schemas.openxmlformats.org/officeDocument/2006/relationships/image" Target="media/image11.svg"/><Relationship Id="rId1" Type="http://schemas.openxmlformats.org/officeDocument/2006/relationships/image" Target="media/image10.png"/><Relationship Id="rId6" Type="http://schemas.openxmlformats.org/officeDocument/2006/relationships/image" Target="media/image15.svg"/><Relationship Id="rId5" Type="http://schemas.openxmlformats.org/officeDocument/2006/relationships/image" Target="media/image14.png"/><Relationship Id="rId4" Type="http://schemas.openxmlformats.org/officeDocument/2006/relationships/image" Target="media/image13.svg"/><Relationship Id="rId9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\AppData\Roaming\Microsoft\Templates\Business%20report%20(graphic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20A1BDEA4264CA1933B4582F1587D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BBD572-3F5B-4877-92A5-EF6EDE46DBA6}"/>
      </w:docPartPr>
      <w:docPartBody>
        <w:p w:rsidR="00D53F9B" w:rsidRDefault="006C13F8">
          <w:pPr>
            <w:pStyle w:val="420A1BDEA4264CA1933B4582F1587D53"/>
          </w:pPr>
          <w:r>
            <w:t>Type chapter title (level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3F8"/>
    <w:rsid w:val="000276CE"/>
    <w:rsid w:val="005E5CE2"/>
    <w:rsid w:val="006C13F8"/>
    <w:rsid w:val="0076468C"/>
    <w:rsid w:val="009B455B"/>
    <w:rsid w:val="00D4196E"/>
    <w:rsid w:val="00D53F9B"/>
    <w:rsid w:val="00DD4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0A1BDEA4264CA1933B4582F1587D53">
    <w:name w:val="420A1BDEA4264CA1933B4582F1587D5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6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D169D-1C5C-4CC4-A078-0F2B8C0F5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 (graphic design)</Template>
  <TotalTime>388</TotalTime>
  <Pages>10</Pages>
  <Words>1524</Words>
  <Characters>8691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</dc:creator>
  <cp:keywords/>
  <dc:description/>
  <cp:lastModifiedBy>salma banafsha</cp:lastModifiedBy>
  <cp:revision>8</cp:revision>
  <dcterms:created xsi:type="dcterms:W3CDTF">2022-12-28T01:41:00Z</dcterms:created>
  <dcterms:modified xsi:type="dcterms:W3CDTF">2023-11-24T12:53:00Z</dcterms:modified>
</cp:coreProperties>
</file>